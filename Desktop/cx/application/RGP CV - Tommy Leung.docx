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F6CE" w14:textId="77777777" w:rsidR="00B873F3" w:rsidRDefault="007015DE" w:rsidP="009E2032">
      <w:pPr>
        <w:tabs>
          <w:tab w:val="left" w:pos="1980"/>
          <w:tab w:val="left" w:pos="7616"/>
        </w:tabs>
        <w:spacing w:after="80" w:line="360" w:lineRule="auto"/>
        <w:ind w:left="216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-1101725</wp:posOffset>
                </wp:positionV>
                <wp:extent cx="2241550" cy="10608310"/>
                <wp:effectExtent l="0" t="0" r="0" b="25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060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B7BDF" w14:textId="77777777" w:rsidR="009E2032" w:rsidRPr="00353B5B" w:rsidRDefault="009E2032" w:rsidP="001E33A5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353B5B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>Industry Experience</w:t>
                            </w:r>
                          </w:p>
                          <w:p w14:paraId="5A0C077B" w14:textId="77777777" w:rsidR="00CF7D2C" w:rsidRPr="00353B5B" w:rsidRDefault="00CF7D2C" w:rsidP="00064133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Financial Institutes </w:t>
                            </w:r>
                          </w:p>
                          <w:p w14:paraId="1A87E1FD" w14:textId="77777777" w:rsidR="009E2032" w:rsidRPr="00353B5B" w:rsidRDefault="009E2032" w:rsidP="001E33A5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353B5B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>Functional Experience</w:t>
                            </w:r>
                          </w:p>
                          <w:p w14:paraId="69F55464" w14:textId="77777777" w:rsidR="00AF1647" w:rsidRPr="00353B5B" w:rsidRDefault="00CF7D2C" w:rsidP="00CD1D72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Analyzing company</w:t>
                            </w:r>
                            <w:r w:rsidR="00AF1647"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 existing systems and business models</w:t>
                            </w:r>
                          </w:p>
                          <w:p w14:paraId="03B363FD" w14:textId="77777777" w:rsidR="00CD1D72" w:rsidRPr="00353B5B" w:rsidRDefault="00AF1647" w:rsidP="00CD1D72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Planning and working flexibly to deadlines </w:t>
                            </w:r>
                            <w:r w:rsidR="00CD1D72"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Documentation</w:t>
                            </w:r>
                          </w:p>
                          <w:p w14:paraId="140F845B" w14:textId="77777777" w:rsidR="00EF006B" w:rsidRPr="00353B5B" w:rsidRDefault="00AF1647" w:rsidP="001E33A5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Keeping up to date with technical and industry developments </w:t>
                            </w:r>
                            <w:r w:rsidR="009E2032"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Systems</w:t>
                            </w:r>
                          </w:p>
                          <w:p w14:paraId="32554750" w14:textId="77777777" w:rsidR="009E2032" w:rsidRPr="00353B5B" w:rsidRDefault="002B263C" w:rsidP="001E33A5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353B5B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 xml:space="preserve">System </w:t>
                            </w:r>
                            <w:r w:rsidR="009E2032" w:rsidRPr="00353B5B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>Experience</w:t>
                            </w:r>
                          </w:p>
                          <w:p w14:paraId="0C9DA101" w14:textId="77777777" w:rsidR="00CF7D2C" w:rsidRDefault="00CF7D2C" w:rsidP="00CF7D2C">
                            <w:pPr>
                              <w:tabs>
                                <w:tab w:val="left" w:pos="1980"/>
                              </w:tabs>
                              <w:ind w:right="-720"/>
                              <w:outlineLvl w:val="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CF7D2C"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 xml:space="preserve">J2SE, J2EE, XML, XSL, PHP, JavaScript, pring, JSF, CSS, HTML, JASON, Websphere, </w:t>
                            </w:r>
                          </w:p>
                          <w:p w14:paraId="16366E25" w14:textId="77777777" w:rsidR="00CF7D2C" w:rsidRPr="00CF7D2C" w:rsidRDefault="00CF7D2C" w:rsidP="00CF7D2C">
                            <w:pPr>
                              <w:tabs>
                                <w:tab w:val="left" w:pos="1980"/>
                              </w:tabs>
                              <w:ind w:right="-720"/>
                              <w:outlineLvl w:val="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CF7D2C"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>Tomcat, RAD, MQ, Sybase, DB2, Orcale, Cognos, Window, Linux AIX</w:t>
                            </w:r>
                          </w:p>
                          <w:p w14:paraId="412C3F8F" w14:textId="77777777" w:rsidR="00AF1647" w:rsidRPr="00353B5B" w:rsidRDefault="00AF1647" w:rsidP="009C644F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GB" w:eastAsia="zh-TW"/>
                              </w:rPr>
                            </w:pPr>
                          </w:p>
                          <w:p w14:paraId="598F1AAD" w14:textId="77777777" w:rsidR="009E2032" w:rsidRPr="00353B5B" w:rsidRDefault="009E2032" w:rsidP="009D54D3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353B5B">
                              <w:rPr>
                                <w:rFonts w:ascii="Arial" w:hAnsi="Arial" w:cs="Arial" w:hint="eastAsia"/>
                                <w:b/>
                                <w:color w:val="FFFFFF"/>
                                <w:sz w:val="18"/>
                                <w:szCs w:val="20"/>
                                <w:lang w:eastAsia="zh-TW"/>
                              </w:rPr>
                              <w:t>Education</w:t>
                            </w:r>
                          </w:p>
                          <w:p w14:paraId="61FF54DC" w14:textId="77777777" w:rsidR="00BD686C" w:rsidRDefault="00CF7D2C" w:rsidP="00CF7D2C">
                            <w:pPr>
                              <w:tabs>
                                <w:tab w:val="left" w:pos="1980"/>
                              </w:tabs>
                              <w:ind w:right="-720"/>
                              <w:outlineLvl w:val="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CF7D2C"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>Hong Kong University of Science and Technology</w:t>
                            </w:r>
                            <w:r w:rsidRPr="00C02661">
                              <w:rPr>
                                <w:noProof/>
                              </w:rPr>
                              <w:t xml:space="preserve"> </w:t>
                            </w:r>
                            <w:r w:rsidR="00AF1647"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</w:p>
                          <w:p w14:paraId="1B6758FC" w14:textId="77777777" w:rsidR="00BD686C" w:rsidRDefault="00CF7D2C" w:rsidP="00CF7D2C">
                            <w:pPr>
                              <w:tabs>
                                <w:tab w:val="left" w:pos="1980"/>
                              </w:tabs>
                              <w:ind w:right="-720"/>
                              <w:outlineLvl w:val="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>Msc. Information Technology</w:t>
                            </w:r>
                          </w:p>
                          <w:p w14:paraId="66CD85F3" w14:textId="77777777" w:rsidR="00BD686C" w:rsidRDefault="00BD686C" w:rsidP="00CF7D2C">
                            <w:pPr>
                              <w:tabs>
                                <w:tab w:val="left" w:pos="1980"/>
                              </w:tabs>
                              <w:ind w:right="-720"/>
                              <w:outlineLvl w:val="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</w:p>
                          <w:p w14:paraId="7598A346" w14:textId="77777777" w:rsidR="009E2032" w:rsidRPr="00353B5B" w:rsidRDefault="00BD686C" w:rsidP="00CF7D2C">
                            <w:pPr>
                              <w:tabs>
                                <w:tab w:val="left" w:pos="1980"/>
                              </w:tabs>
                              <w:ind w:right="-720"/>
                              <w:outlineLvl w:val="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BD686C"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>Hong Kong University of Science and Technology</w:t>
                            </w:r>
                            <w:r w:rsidR="00AF1647" w:rsidRPr="00353B5B"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  <w:t>– Beng. Computer Science</w:t>
                            </w:r>
                          </w:p>
                          <w:p w14:paraId="7BBCB920" w14:textId="77777777" w:rsidR="00353B5B" w:rsidRPr="00353B5B" w:rsidRDefault="00353B5B" w:rsidP="00A07EE9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</w:p>
                          <w:p w14:paraId="1216F4D8" w14:textId="77777777" w:rsidR="009E2032" w:rsidRPr="00353B5B" w:rsidRDefault="009E2032" w:rsidP="00BE60A1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353B5B">
                              <w:rPr>
                                <w:rFonts w:ascii="Arial" w:hAnsi="Arial" w:cs="Arial" w:hint="eastAsia"/>
                                <w:b/>
                                <w:color w:val="FFFFFF"/>
                                <w:sz w:val="18"/>
                                <w:szCs w:val="20"/>
                                <w:lang w:eastAsia="zh-TW"/>
                              </w:rPr>
                              <w:t>Languages</w:t>
                            </w:r>
                          </w:p>
                          <w:p w14:paraId="15BBAB75" w14:textId="77777777" w:rsidR="009E2032" w:rsidRPr="00353B5B" w:rsidRDefault="009E2032" w:rsidP="001E33A5">
                            <w:pPr>
                              <w:spacing w:after="100"/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zh-TW"/>
                              </w:rPr>
                            </w:pPr>
                            <w:r w:rsidRPr="00353B5B">
                              <w:rPr>
                                <w:rFonts w:ascii="Arial" w:hAnsi="Arial" w:cs="Arial" w:hint="eastAsia"/>
                                <w:sz w:val="18"/>
                                <w:szCs w:val="20"/>
                                <w:lang w:eastAsia="zh-TW"/>
                              </w:rPr>
                              <w:t>English, Cantonese, Mandarin</w:t>
                            </w:r>
                          </w:p>
                          <w:p w14:paraId="5BAD68B1" w14:textId="77777777" w:rsidR="009E2032" w:rsidRDefault="009E2032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26962931" w14:textId="77777777" w:rsidR="009C644F" w:rsidRDefault="009C644F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69B6FCF0" w14:textId="77777777" w:rsidR="009C644F" w:rsidRDefault="009C644F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2C126F9C" w14:textId="77777777" w:rsidR="009C644F" w:rsidRDefault="009C644F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5A508724" w14:textId="77777777" w:rsidR="009C644F" w:rsidRDefault="009C644F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5E5D5741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3DE93706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36F0B5ED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4B800948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09F0F43D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7BD67CE8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6E82CBB0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2ACCFF12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1562312E" w14:textId="77777777" w:rsidR="00505BCA" w:rsidRDefault="00505BCA" w:rsidP="001E33A5">
                            <w:pPr>
                              <w:spacing w:after="10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1.5pt;margin-top:-86.75pt;width:176.5pt;height:835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oAuAIAALs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" filled="f" stroked="f">
                <v:textbox>
                  <w:txbxContent>
                    <w:p w14:paraId="593B7BDF" w14:textId="77777777" w:rsidR="009E2032" w:rsidRPr="00353B5B" w:rsidRDefault="009E2032" w:rsidP="001E33A5">
                      <w:pPr>
                        <w:spacing w:after="100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</w:pPr>
                      <w:r w:rsidRPr="00353B5B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>Industry Experience</w:t>
                      </w:r>
                    </w:p>
                    <w:p w14:paraId="5A0C077B" w14:textId="77777777" w:rsidR="00CF7D2C" w:rsidRPr="00353B5B" w:rsidRDefault="00CF7D2C" w:rsidP="00064133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Financial Institutes </w:t>
                      </w:r>
                    </w:p>
                    <w:p w14:paraId="1A87E1FD" w14:textId="77777777" w:rsidR="009E2032" w:rsidRPr="00353B5B" w:rsidRDefault="009E2032" w:rsidP="001E33A5">
                      <w:pPr>
                        <w:spacing w:after="100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</w:pPr>
                      <w:r w:rsidRPr="00353B5B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>Functional Experience</w:t>
                      </w:r>
                    </w:p>
                    <w:p w14:paraId="69F55464" w14:textId="77777777" w:rsidR="00AF1647" w:rsidRPr="00353B5B" w:rsidRDefault="00CF7D2C" w:rsidP="00CD1D72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Analyzing company</w:t>
                      </w:r>
                      <w:r w:rsidR="00AF1647" w:rsidRPr="00353B5B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 existing systems and business models</w:t>
                      </w:r>
                    </w:p>
                    <w:p w14:paraId="03B363FD" w14:textId="77777777" w:rsidR="00CD1D72" w:rsidRPr="00353B5B" w:rsidRDefault="00AF1647" w:rsidP="00CD1D72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353B5B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Planning and working flexibly to deadlines </w:t>
                      </w:r>
                      <w:r w:rsidR="00CD1D72" w:rsidRPr="00353B5B">
                        <w:rPr>
                          <w:rFonts w:ascii="Arial" w:hAnsi="Arial" w:cs="Arial"/>
                          <w:sz w:val="18"/>
                          <w:szCs w:val="20"/>
                        </w:rPr>
                        <w:t>Documentation</w:t>
                      </w:r>
                    </w:p>
                    <w:p w14:paraId="140F845B" w14:textId="77777777" w:rsidR="00EF006B" w:rsidRPr="00353B5B" w:rsidRDefault="00AF1647" w:rsidP="001E33A5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353B5B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Keeping up to date with technical and industry developments </w:t>
                      </w:r>
                      <w:r w:rsidR="009E2032" w:rsidRPr="00353B5B">
                        <w:rPr>
                          <w:rFonts w:ascii="Arial" w:hAnsi="Arial" w:cs="Arial"/>
                          <w:sz w:val="18"/>
                          <w:szCs w:val="20"/>
                        </w:rPr>
                        <w:t>Systems</w:t>
                      </w:r>
                    </w:p>
                    <w:p w14:paraId="32554750" w14:textId="77777777" w:rsidR="009E2032" w:rsidRPr="00353B5B" w:rsidRDefault="002B263C" w:rsidP="001E33A5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353B5B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 xml:space="preserve">System </w:t>
                      </w:r>
                      <w:r w:rsidR="009E2032" w:rsidRPr="00353B5B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>Experience</w:t>
                      </w:r>
                    </w:p>
                    <w:p w14:paraId="0C9DA101" w14:textId="77777777" w:rsidR="00CF7D2C" w:rsidRDefault="00CF7D2C" w:rsidP="00CF7D2C">
                      <w:pPr>
                        <w:tabs>
                          <w:tab w:val="left" w:pos="1980"/>
                        </w:tabs>
                        <w:ind w:right="-720"/>
                        <w:outlineLvl w:val="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  <w:r w:rsidRPr="00CF7D2C"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 xml:space="preserve">J2SE, J2EE, XML, XSL, PHP, JavaScript, pring, JSF, CSS, HTML, JASON, Websphere, </w:t>
                      </w:r>
                    </w:p>
                    <w:p w14:paraId="16366E25" w14:textId="77777777" w:rsidR="00CF7D2C" w:rsidRPr="00CF7D2C" w:rsidRDefault="00CF7D2C" w:rsidP="00CF7D2C">
                      <w:pPr>
                        <w:tabs>
                          <w:tab w:val="left" w:pos="1980"/>
                        </w:tabs>
                        <w:ind w:right="-720"/>
                        <w:outlineLvl w:val="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  <w:r w:rsidRPr="00CF7D2C"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>Tomcat, RAD, MQ, Sybase, DB2, Orcale, Cognos, Window, Linux AIX</w:t>
                      </w:r>
                    </w:p>
                    <w:p w14:paraId="412C3F8F" w14:textId="77777777" w:rsidR="00AF1647" w:rsidRPr="00353B5B" w:rsidRDefault="00AF1647" w:rsidP="009C644F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  <w:lang w:val="en-GB" w:eastAsia="zh-TW"/>
                        </w:rPr>
                      </w:pPr>
                    </w:p>
                    <w:p w14:paraId="598F1AAD" w14:textId="77777777" w:rsidR="009E2032" w:rsidRPr="00353B5B" w:rsidRDefault="009E2032" w:rsidP="009D54D3">
                      <w:pPr>
                        <w:spacing w:after="100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  <w:lang w:eastAsia="zh-TW"/>
                        </w:rPr>
                      </w:pPr>
                      <w:r w:rsidRPr="00353B5B">
                        <w:rPr>
                          <w:rFonts w:ascii="Arial" w:hAnsi="Arial" w:cs="Arial" w:hint="eastAsia"/>
                          <w:b/>
                          <w:color w:val="FFFFFF"/>
                          <w:sz w:val="18"/>
                          <w:szCs w:val="20"/>
                          <w:lang w:eastAsia="zh-TW"/>
                        </w:rPr>
                        <w:t>Education</w:t>
                      </w:r>
                    </w:p>
                    <w:p w14:paraId="61FF54DC" w14:textId="77777777" w:rsidR="00BD686C" w:rsidRDefault="00CF7D2C" w:rsidP="00CF7D2C">
                      <w:pPr>
                        <w:tabs>
                          <w:tab w:val="left" w:pos="1980"/>
                        </w:tabs>
                        <w:ind w:right="-720"/>
                        <w:outlineLvl w:val="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  <w:r w:rsidRPr="00CF7D2C"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>Hong Kong University of Science and Technology</w:t>
                      </w:r>
                      <w:r w:rsidRPr="00C02661">
                        <w:rPr>
                          <w:noProof/>
                        </w:rPr>
                        <w:t xml:space="preserve"> </w:t>
                      </w:r>
                      <w:r w:rsidR="00AF1647" w:rsidRPr="00353B5B"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 xml:space="preserve"> </w:t>
                      </w:r>
                    </w:p>
                    <w:p w14:paraId="1B6758FC" w14:textId="77777777" w:rsidR="00BD686C" w:rsidRDefault="00CF7D2C" w:rsidP="00CF7D2C">
                      <w:pPr>
                        <w:tabs>
                          <w:tab w:val="left" w:pos="1980"/>
                        </w:tabs>
                        <w:ind w:right="-720"/>
                        <w:outlineLvl w:val="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>Msc. Information Technology</w:t>
                      </w:r>
                    </w:p>
                    <w:p w14:paraId="66CD85F3" w14:textId="77777777" w:rsidR="00BD686C" w:rsidRDefault="00BD686C" w:rsidP="00CF7D2C">
                      <w:pPr>
                        <w:tabs>
                          <w:tab w:val="left" w:pos="1980"/>
                        </w:tabs>
                        <w:ind w:right="-720"/>
                        <w:outlineLvl w:val="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</w:p>
                    <w:p w14:paraId="7598A346" w14:textId="77777777" w:rsidR="009E2032" w:rsidRPr="00353B5B" w:rsidRDefault="00BD686C" w:rsidP="00CF7D2C">
                      <w:pPr>
                        <w:tabs>
                          <w:tab w:val="left" w:pos="1980"/>
                        </w:tabs>
                        <w:ind w:right="-720"/>
                        <w:outlineLvl w:val="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  <w:r w:rsidRPr="00BD686C"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>Hong Kong University of Science and Technology</w:t>
                      </w:r>
                      <w:r w:rsidR="00AF1647" w:rsidRPr="00353B5B"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  <w:t>– Beng. Computer Science</w:t>
                      </w:r>
                    </w:p>
                    <w:p w14:paraId="7BBCB920" w14:textId="77777777" w:rsidR="00353B5B" w:rsidRPr="00353B5B" w:rsidRDefault="00353B5B" w:rsidP="00A07EE9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</w:p>
                    <w:p w14:paraId="1216F4D8" w14:textId="77777777" w:rsidR="009E2032" w:rsidRPr="00353B5B" w:rsidRDefault="009E2032" w:rsidP="00BE60A1">
                      <w:pPr>
                        <w:spacing w:after="100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  <w:lang w:eastAsia="zh-TW"/>
                        </w:rPr>
                      </w:pPr>
                      <w:r w:rsidRPr="00353B5B">
                        <w:rPr>
                          <w:rFonts w:ascii="Arial" w:hAnsi="Arial" w:cs="Arial" w:hint="eastAsia"/>
                          <w:b/>
                          <w:color w:val="FFFFFF"/>
                          <w:sz w:val="18"/>
                          <w:szCs w:val="20"/>
                          <w:lang w:eastAsia="zh-TW"/>
                        </w:rPr>
                        <w:t>Languages</w:t>
                      </w:r>
                    </w:p>
                    <w:p w14:paraId="15BBAB75" w14:textId="77777777" w:rsidR="009E2032" w:rsidRPr="00353B5B" w:rsidRDefault="009E2032" w:rsidP="001E33A5">
                      <w:pPr>
                        <w:spacing w:after="100"/>
                        <w:rPr>
                          <w:rFonts w:ascii="Arial" w:hAnsi="Arial" w:cs="Arial"/>
                          <w:sz w:val="18"/>
                          <w:szCs w:val="20"/>
                          <w:lang w:eastAsia="zh-TW"/>
                        </w:rPr>
                      </w:pPr>
                      <w:r w:rsidRPr="00353B5B">
                        <w:rPr>
                          <w:rFonts w:ascii="Arial" w:hAnsi="Arial" w:cs="Arial" w:hint="eastAsia"/>
                          <w:sz w:val="18"/>
                          <w:szCs w:val="20"/>
                          <w:lang w:eastAsia="zh-TW"/>
                        </w:rPr>
                        <w:t>English, Cantonese, Mandarin</w:t>
                      </w:r>
                    </w:p>
                    <w:p w14:paraId="5BAD68B1" w14:textId="77777777" w:rsidR="009E2032" w:rsidRDefault="009E2032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26962931" w14:textId="77777777" w:rsidR="009C644F" w:rsidRDefault="009C644F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69B6FCF0" w14:textId="77777777" w:rsidR="009C644F" w:rsidRDefault="009C644F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2C126F9C" w14:textId="77777777" w:rsidR="009C644F" w:rsidRDefault="009C644F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5A508724" w14:textId="77777777" w:rsidR="009C644F" w:rsidRDefault="009C644F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5E5D5741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3DE93706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36F0B5ED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4B800948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09F0F43D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7BD67CE8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6E82CBB0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2ACCFF12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  <w:p w14:paraId="1562312E" w14:textId="77777777" w:rsidR="00505BCA" w:rsidRDefault="00505BCA" w:rsidP="001E33A5">
                      <w:pPr>
                        <w:spacing w:after="100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356" w:rsidRPr="009E2032">
        <w:rPr>
          <w:rFonts w:ascii="Arial" w:hAnsi="Arial" w:cs="Arial"/>
          <w:noProof/>
          <w:color w:val="FFFFFF"/>
          <w:sz w:val="32"/>
          <w:szCs w:val="32"/>
          <w:lang w:eastAsia="zh-TW"/>
        </w:rPr>
        <w:drawing>
          <wp:anchor distT="0" distB="0" distL="114300" distR="114300" simplePos="0" relativeHeight="251653120" behindDoc="1" locked="1" layoutInCell="1" allowOverlap="1">
            <wp:simplePos x="0" y="0"/>
            <wp:positionH relativeFrom="column">
              <wp:posOffset>-1014095</wp:posOffset>
            </wp:positionH>
            <wp:positionV relativeFrom="page">
              <wp:posOffset>51435</wp:posOffset>
            </wp:positionV>
            <wp:extent cx="2268220" cy="9765665"/>
            <wp:effectExtent l="0" t="0" r="0" b="6985"/>
            <wp:wrapNone/>
            <wp:docPr id="2" name="Picture 2" descr="Mas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the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976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032" w:rsidRPr="009E2032">
        <w:rPr>
          <w:rFonts w:ascii="Arial" w:hAnsi="Arial" w:cs="Arial"/>
          <w:b/>
          <w:sz w:val="22"/>
          <w:szCs w:val="22"/>
        </w:rPr>
        <w:t>Relevant Business Experience:</w:t>
      </w:r>
    </w:p>
    <w:p w14:paraId="73056ACE" w14:textId="77777777" w:rsidR="00260C17" w:rsidRDefault="00260C17" w:rsidP="00884532">
      <w:pPr>
        <w:numPr>
          <w:ilvl w:val="3"/>
          <w:numId w:val="1"/>
        </w:numPr>
        <w:tabs>
          <w:tab w:val="left" w:pos="1980"/>
        </w:tabs>
        <w:spacing w:after="120"/>
        <w:ind w:hanging="360"/>
        <w:jc w:val="both"/>
        <w:rPr>
          <w:rFonts w:ascii="Arial" w:hAnsi="Arial" w:cs="Arial"/>
          <w:sz w:val="20"/>
          <w:szCs w:val="20"/>
          <w:lang w:eastAsia="zh-TW"/>
        </w:rPr>
      </w:pPr>
      <w:r w:rsidRPr="00323C64">
        <w:rPr>
          <w:rFonts w:ascii="Arial" w:hAnsi="Arial" w:cs="Arial"/>
          <w:sz w:val="20"/>
          <w:szCs w:val="20"/>
          <w:lang w:eastAsia="zh-TW"/>
        </w:rPr>
        <w:t xml:space="preserve">Over </w:t>
      </w:r>
      <w:r w:rsidR="00CF7D2C">
        <w:rPr>
          <w:rFonts w:ascii="Arial" w:hAnsi="Arial" w:cs="Arial"/>
          <w:sz w:val="20"/>
          <w:szCs w:val="20"/>
          <w:lang w:eastAsia="zh-TW"/>
        </w:rPr>
        <w:t>14</w:t>
      </w:r>
      <w:r w:rsidR="00246E1A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323C64">
        <w:rPr>
          <w:rFonts w:ascii="Arial" w:hAnsi="Arial" w:cs="Arial"/>
          <w:sz w:val="20"/>
          <w:szCs w:val="20"/>
          <w:lang w:eastAsia="zh-TW"/>
        </w:rPr>
        <w:t xml:space="preserve">years of experience in </w:t>
      </w:r>
      <w:r w:rsidR="00246E1A">
        <w:rPr>
          <w:rFonts w:ascii="Arial" w:hAnsi="Arial" w:cs="Arial"/>
          <w:sz w:val="20"/>
          <w:szCs w:val="20"/>
          <w:lang w:eastAsia="zh-TW"/>
        </w:rPr>
        <w:t>development of complex business applications and system design</w:t>
      </w:r>
      <w:r w:rsidR="00BD686C">
        <w:rPr>
          <w:rFonts w:ascii="Arial" w:hAnsi="Arial" w:cs="Arial"/>
          <w:sz w:val="20"/>
          <w:szCs w:val="20"/>
          <w:lang w:eastAsia="zh-TW"/>
        </w:rPr>
        <w:t xml:space="preserve"> in banking industry </w:t>
      </w:r>
    </w:p>
    <w:p w14:paraId="31DF4A69" w14:textId="77777777" w:rsidR="0078111F" w:rsidRDefault="0078111F" w:rsidP="0078111F">
      <w:pPr>
        <w:numPr>
          <w:ilvl w:val="3"/>
          <w:numId w:val="1"/>
        </w:numPr>
        <w:tabs>
          <w:tab w:val="left" w:pos="1980"/>
        </w:tabs>
        <w:spacing w:after="120"/>
        <w:ind w:hanging="360"/>
        <w:jc w:val="both"/>
        <w:rPr>
          <w:rFonts w:ascii="Arial" w:hAnsi="Arial" w:cs="Arial"/>
          <w:sz w:val="20"/>
          <w:szCs w:val="20"/>
          <w:lang w:eastAsia="zh-TW"/>
        </w:rPr>
      </w:pPr>
      <w:r w:rsidRPr="0078111F">
        <w:rPr>
          <w:rFonts w:ascii="Arial" w:hAnsi="Arial" w:cs="Arial"/>
          <w:sz w:val="20"/>
          <w:szCs w:val="20"/>
          <w:lang w:eastAsia="zh-TW"/>
        </w:rPr>
        <w:t>Strong Business knowledge on Electronic Banking System, Funds Investm</w:t>
      </w:r>
      <w:r w:rsidR="000B2FF8">
        <w:rPr>
          <w:rFonts w:ascii="Arial" w:hAnsi="Arial" w:cs="Arial"/>
          <w:sz w:val="20"/>
          <w:szCs w:val="20"/>
          <w:lang w:eastAsia="zh-TW"/>
        </w:rPr>
        <w:t>ent System, or Insurance System</w:t>
      </w:r>
    </w:p>
    <w:p w14:paraId="5E36756F" w14:textId="77777777" w:rsidR="00246E1A" w:rsidRDefault="00246E1A" w:rsidP="00246E1A">
      <w:pPr>
        <w:numPr>
          <w:ilvl w:val="3"/>
          <w:numId w:val="1"/>
        </w:numPr>
        <w:tabs>
          <w:tab w:val="left" w:pos="1980"/>
        </w:tabs>
        <w:spacing w:after="120"/>
        <w:ind w:hanging="360"/>
        <w:jc w:val="both"/>
        <w:rPr>
          <w:rFonts w:ascii="Arial" w:hAnsi="Arial" w:cs="Arial"/>
          <w:sz w:val="20"/>
          <w:szCs w:val="20"/>
          <w:lang w:eastAsia="zh-TW"/>
        </w:rPr>
      </w:pPr>
      <w:r w:rsidRPr="00246E1A">
        <w:rPr>
          <w:rFonts w:ascii="Arial" w:hAnsi="Arial" w:cs="Arial"/>
          <w:sz w:val="20"/>
          <w:szCs w:val="20"/>
          <w:lang w:eastAsia="zh-TW"/>
        </w:rPr>
        <w:t>Hardworking, self-motivated with excellent analytical, problem-solving and communication skill</w:t>
      </w:r>
    </w:p>
    <w:p w14:paraId="6A44149D" w14:textId="77777777" w:rsidR="00246E1A" w:rsidRPr="00884532" w:rsidRDefault="00246E1A" w:rsidP="00246E1A">
      <w:pPr>
        <w:tabs>
          <w:tab w:val="left" w:pos="1980"/>
        </w:tabs>
        <w:spacing w:after="120"/>
        <w:ind w:left="2520"/>
        <w:jc w:val="both"/>
        <w:rPr>
          <w:rFonts w:ascii="Arial" w:hAnsi="Arial" w:cs="Arial"/>
          <w:sz w:val="20"/>
          <w:szCs w:val="20"/>
          <w:lang w:eastAsia="zh-TW"/>
        </w:rPr>
      </w:pPr>
    </w:p>
    <w:p w14:paraId="50D7BD73" w14:textId="77777777" w:rsidR="0077489F" w:rsidRPr="0077489F" w:rsidRDefault="0077489F" w:rsidP="00CB0F70">
      <w:pPr>
        <w:tabs>
          <w:tab w:val="left" w:pos="1980"/>
        </w:tabs>
        <w:spacing w:after="120"/>
        <w:ind w:right="-720"/>
        <w:outlineLvl w:val="0"/>
        <w:rPr>
          <w:rFonts w:ascii="Arial" w:hAnsi="Arial" w:cs="Arial"/>
          <w:sz w:val="4"/>
          <w:szCs w:val="4"/>
        </w:rPr>
      </w:pPr>
    </w:p>
    <w:p w14:paraId="7F8BCCA0" w14:textId="77777777" w:rsidR="00151117" w:rsidRDefault="002F40E7" w:rsidP="00CB0F70">
      <w:pPr>
        <w:tabs>
          <w:tab w:val="left" w:pos="1980"/>
        </w:tabs>
        <w:spacing w:after="120"/>
        <w:ind w:right="-720"/>
        <w:outlineLvl w:val="0"/>
        <w:rPr>
          <w:rFonts w:ascii="Arial" w:hAnsi="Arial" w:cs="Arial"/>
          <w:b/>
          <w:sz w:val="22"/>
          <w:szCs w:val="22"/>
        </w:rPr>
      </w:pPr>
      <w:r w:rsidRPr="00DE6530">
        <w:rPr>
          <w:rFonts w:ascii="Arial" w:hAnsi="Arial" w:cs="Arial"/>
          <w:sz w:val="20"/>
          <w:szCs w:val="20"/>
        </w:rPr>
        <w:tab/>
      </w:r>
      <w:r w:rsidR="00DE6530">
        <w:rPr>
          <w:rFonts w:ascii="Arial" w:hAnsi="Arial" w:cs="Arial"/>
          <w:sz w:val="20"/>
          <w:szCs w:val="20"/>
        </w:rPr>
        <w:tab/>
      </w:r>
      <w:r w:rsidR="008B5E84" w:rsidRPr="00BF6507">
        <w:rPr>
          <w:rFonts w:ascii="Arial" w:hAnsi="Arial" w:cs="Arial" w:hint="eastAsia"/>
          <w:b/>
          <w:sz w:val="22"/>
          <w:szCs w:val="22"/>
        </w:rPr>
        <w:t>Relevant</w:t>
      </w:r>
      <w:r w:rsidR="008B5E84">
        <w:rPr>
          <w:rFonts w:ascii="Arial" w:hAnsi="Arial" w:cs="Arial" w:hint="eastAsia"/>
          <w:sz w:val="20"/>
          <w:szCs w:val="20"/>
          <w:lang w:eastAsia="zh-TW"/>
        </w:rPr>
        <w:t xml:space="preserve"> </w:t>
      </w:r>
      <w:r w:rsidR="008B5E84" w:rsidRPr="00DE6530">
        <w:rPr>
          <w:rFonts w:ascii="Arial" w:hAnsi="Arial" w:cs="Arial"/>
          <w:b/>
          <w:sz w:val="22"/>
          <w:szCs w:val="22"/>
        </w:rPr>
        <w:t>Career Experience:</w:t>
      </w:r>
    </w:p>
    <w:p w14:paraId="31360CE3" w14:textId="77777777" w:rsidR="00B873F3" w:rsidRDefault="00B873F3" w:rsidP="00CB0F70">
      <w:pPr>
        <w:tabs>
          <w:tab w:val="left" w:pos="1980"/>
        </w:tabs>
        <w:spacing w:after="120"/>
        <w:ind w:right="-72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a3"/>
        <w:tblpPr w:leftFromText="180" w:rightFromText="180" w:vertAnchor="text" w:tblpX="2189" w:tblpY="1"/>
        <w:tblOverlap w:val="never"/>
        <w:tblW w:w="6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1645"/>
        <w:gridCol w:w="4929"/>
      </w:tblGrid>
      <w:tr w:rsidR="00B873F3" w:rsidRPr="00310568" w14:paraId="251AB09A" w14:textId="77777777" w:rsidTr="006C39D5">
        <w:trPr>
          <w:trHeight w:val="9"/>
        </w:trPr>
        <w:tc>
          <w:tcPr>
            <w:tcW w:w="1645" w:type="dxa"/>
          </w:tcPr>
          <w:p w14:paraId="01993690" w14:textId="77777777" w:rsidR="00B873F3" w:rsidRPr="00A25631" w:rsidRDefault="00CF7D2C" w:rsidP="006C39D5">
            <w:pPr>
              <w:rPr>
                <w:rFonts w:ascii="Arial" w:hAnsi="Arial" w:cs="Arial"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sz w:val="20"/>
                <w:szCs w:val="20"/>
                <w:lang w:eastAsia="zh-TW"/>
              </w:rPr>
              <w:t>2002 – 2016</w:t>
            </w:r>
          </w:p>
        </w:tc>
        <w:tc>
          <w:tcPr>
            <w:tcW w:w="4929" w:type="dxa"/>
          </w:tcPr>
          <w:p w14:paraId="6DCEDA79" w14:textId="77777777" w:rsidR="00B873F3" w:rsidRPr="00A922E5" w:rsidRDefault="00CF7D2C" w:rsidP="006C39D5">
            <w:pPr>
              <w:tabs>
                <w:tab w:val="left" w:pos="1980"/>
              </w:tabs>
              <w:adjustRightInd w:val="0"/>
              <w:spacing w:after="20"/>
              <w:rPr>
                <w:rFonts w:ascii="Arial" w:hAnsi="Arial" w:cs="Arial"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sz w:val="20"/>
                <w:szCs w:val="20"/>
                <w:lang w:eastAsia="zh-TW"/>
              </w:rPr>
              <w:t xml:space="preserve">HSBC Private Bank </w:t>
            </w:r>
          </w:p>
          <w:p w14:paraId="33A03B96" w14:textId="77777777" w:rsidR="00246E1A" w:rsidRPr="00310568" w:rsidRDefault="00CF7D2C" w:rsidP="006C39D5">
            <w:pPr>
              <w:tabs>
                <w:tab w:val="left" w:pos="1980"/>
              </w:tabs>
              <w:adjustRightInd w:val="0"/>
              <w:spacing w:after="20"/>
              <w:rPr>
                <w:rFonts w:ascii="Arial" w:hAnsi="Arial" w:cs="Arial"/>
                <w:i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zh-TW"/>
              </w:rPr>
              <w:t>System</w:t>
            </w:r>
            <w:r w:rsidR="00246E1A">
              <w:rPr>
                <w:rFonts w:ascii="Arial" w:hAnsi="Arial" w:cs="Arial"/>
                <w:i/>
                <w:sz w:val="20"/>
                <w:szCs w:val="20"/>
                <w:lang w:eastAsia="zh-TW"/>
              </w:rPr>
              <w:t xml:space="preserve"> Analyst</w:t>
            </w:r>
          </w:p>
        </w:tc>
      </w:tr>
      <w:tr w:rsidR="00B873F3" w:rsidRPr="00310568" w14:paraId="3AD62192" w14:textId="77777777" w:rsidTr="006C39D5">
        <w:trPr>
          <w:trHeight w:val="9"/>
        </w:trPr>
        <w:tc>
          <w:tcPr>
            <w:tcW w:w="1645" w:type="dxa"/>
          </w:tcPr>
          <w:p w14:paraId="0BF5C5E3" w14:textId="77777777" w:rsidR="00B873F3" w:rsidRPr="00DE6530" w:rsidRDefault="00B873F3" w:rsidP="006C39D5">
            <w:pPr>
              <w:tabs>
                <w:tab w:val="left" w:pos="1980"/>
              </w:tabs>
              <w:spacing w:after="20"/>
              <w:rPr>
                <w:rFonts w:ascii="Arial" w:hAnsi="Arial" w:cs="Arial"/>
                <w:sz w:val="20"/>
                <w:szCs w:val="20"/>
                <w:lang w:eastAsia="zh-TW"/>
              </w:rPr>
            </w:pPr>
          </w:p>
        </w:tc>
        <w:tc>
          <w:tcPr>
            <w:tcW w:w="4929" w:type="dxa"/>
          </w:tcPr>
          <w:p w14:paraId="6EB542F2" w14:textId="77777777" w:rsidR="00B873F3" w:rsidRPr="00310568" w:rsidRDefault="00B873F3" w:rsidP="006C39D5">
            <w:pPr>
              <w:tabs>
                <w:tab w:val="left" w:pos="1980"/>
              </w:tabs>
              <w:spacing w:after="20"/>
              <w:rPr>
                <w:rFonts w:ascii="Arial" w:hAnsi="Arial" w:cs="Arial"/>
                <w:i/>
                <w:sz w:val="20"/>
                <w:szCs w:val="20"/>
                <w:lang w:eastAsia="zh-TW"/>
              </w:rPr>
            </w:pPr>
          </w:p>
        </w:tc>
      </w:tr>
      <w:tr w:rsidR="00B873F3" w:rsidRPr="00A219E1" w14:paraId="6B9758B6" w14:textId="77777777" w:rsidTr="006C39D5">
        <w:trPr>
          <w:trHeight w:val="9"/>
        </w:trPr>
        <w:tc>
          <w:tcPr>
            <w:tcW w:w="1645" w:type="dxa"/>
          </w:tcPr>
          <w:p w14:paraId="43D2A7FE" w14:textId="77777777" w:rsidR="00B873F3" w:rsidRDefault="00B873F3" w:rsidP="006C39D5">
            <w:pPr>
              <w:tabs>
                <w:tab w:val="left" w:pos="1980"/>
              </w:tabs>
              <w:spacing w:after="20"/>
              <w:rPr>
                <w:rFonts w:ascii="Arial" w:hAnsi="Arial" w:cs="Arial"/>
                <w:sz w:val="20"/>
                <w:szCs w:val="20"/>
                <w:lang w:eastAsia="zh-TW"/>
              </w:rPr>
            </w:pPr>
          </w:p>
        </w:tc>
        <w:tc>
          <w:tcPr>
            <w:tcW w:w="4929" w:type="dxa"/>
          </w:tcPr>
          <w:p w14:paraId="03839FD5" w14:textId="77777777" w:rsidR="00B873F3" w:rsidRPr="00A219E1" w:rsidRDefault="00B873F3" w:rsidP="006C39D5">
            <w:pPr>
              <w:tabs>
                <w:tab w:val="left" w:pos="1980"/>
              </w:tabs>
              <w:spacing w:after="20"/>
              <w:rPr>
                <w:rFonts w:ascii="Arial" w:hAnsi="Arial" w:cs="Arial"/>
                <w:i/>
                <w:sz w:val="20"/>
                <w:szCs w:val="20"/>
                <w:lang w:eastAsia="zh-TW"/>
              </w:rPr>
            </w:pPr>
          </w:p>
        </w:tc>
      </w:tr>
      <w:tr w:rsidR="00B873F3" w:rsidRPr="00A922E5" w14:paraId="0DB80425" w14:textId="77777777" w:rsidTr="006C39D5">
        <w:trPr>
          <w:trHeight w:val="9"/>
        </w:trPr>
        <w:tc>
          <w:tcPr>
            <w:tcW w:w="1645" w:type="dxa"/>
          </w:tcPr>
          <w:p w14:paraId="28333003" w14:textId="77777777" w:rsidR="00B873F3" w:rsidRPr="00DE6530" w:rsidRDefault="00B873F3" w:rsidP="006C39D5">
            <w:pPr>
              <w:tabs>
                <w:tab w:val="left" w:pos="1980"/>
              </w:tabs>
              <w:spacing w:after="20"/>
              <w:rPr>
                <w:rFonts w:ascii="Arial" w:hAnsi="Arial" w:cs="Arial"/>
                <w:sz w:val="20"/>
                <w:szCs w:val="20"/>
                <w:lang w:eastAsia="zh-TW"/>
              </w:rPr>
            </w:pPr>
          </w:p>
        </w:tc>
        <w:tc>
          <w:tcPr>
            <w:tcW w:w="4929" w:type="dxa"/>
          </w:tcPr>
          <w:p w14:paraId="4EC59A29" w14:textId="77777777" w:rsidR="00B873F3" w:rsidRPr="00A922E5" w:rsidRDefault="00B873F3" w:rsidP="006C39D5">
            <w:pPr>
              <w:tabs>
                <w:tab w:val="left" w:pos="1980"/>
              </w:tabs>
              <w:spacing w:after="20"/>
              <w:rPr>
                <w:rFonts w:ascii="Arial" w:hAnsi="Arial" w:cs="Arial"/>
                <w:i/>
                <w:sz w:val="20"/>
                <w:szCs w:val="20"/>
                <w:lang w:eastAsia="zh-TW"/>
              </w:rPr>
            </w:pPr>
          </w:p>
        </w:tc>
      </w:tr>
    </w:tbl>
    <w:p w14:paraId="6783AC79" w14:textId="77777777" w:rsidR="00B873F3" w:rsidRPr="00DE6530" w:rsidRDefault="00B873F3" w:rsidP="00CB0F70">
      <w:pPr>
        <w:tabs>
          <w:tab w:val="left" w:pos="1980"/>
        </w:tabs>
        <w:spacing w:after="120"/>
        <w:ind w:right="-720"/>
        <w:outlineLvl w:val="0"/>
        <w:rPr>
          <w:rFonts w:ascii="Arial" w:hAnsi="Arial" w:cs="Arial"/>
          <w:b/>
          <w:sz w:val="22"/>
          <w:szCs w:val="22"/>
        </w:rPr>
      </w:pPr>
    </w:p>
    <w:p w14:paraId="417C7E2A" w14:textId="77777777" w:rsidR="006B5068" w:rsidRDefault="006B5068" w:rsidP="00034A7E">
      <w:pPr>
        <w:tabs>
          <w:tab w:val="left" w:pos="1260"/>
        </w:tabs>
        <w:ind w:right="-720"/>
        <w:outlineLvl w:val="0"/>
        <w:rPr>
          <w:lang w:eastAsia="zh-TW"/>
        </w:rPr>
      </w:pPr>
    </w:p>
    <w:p w14:paraId="6000F3C9" w14:textId="77777777" w:rsidR="006B5068" w:rsidRDefault="006B5068" w:rsidP="008B5E84">
      <w:pPr>
        <w:tabs>
          <w:tab w:val="left" w:pos="1260"/>
        </w:tabs>
        <w:spacing w:after="120"/>
        <w:ind w:right="-720"/>
        <w:outlineLvl w:val="0"/>
        <w:rPr>
          <w:lang w:eastAsia="zh-TW"/>
        </w:rPr>
      </w:pPr>
    </w:p>
    <w:p w14:paraId="1F9560C1" w14:textId="77777777" w:rsidR="00A67ADD" w:rsidRDefault="00A67ADD" w:rsidP="008B5E84">
      <w:pPr>
        <w:tabs>
          <w:tab w:val="left" w:pos="1260"/>
        </w:tabs>
        <w:spacing w:after="120"/>
        <w:ind w:right="-720"/>
        <w:outlineLvl w:val="0"/>
        <w:rPr>
          <w:lang w:eastAsia="zh-TW"/>
        </w:rPr>
      </w:pPr>
    </w:p>
    <w:p w14:paraId="40AD93D2" w14:textId="77777777" w:rsidR="00A67ADD" w:rsidRDefault="00A67ADD" w:rsidP="008B5E84">
      <w:pPr>
        <w:tabs>
          <w:tab w:val="left" w:pos="1260"/>
        </w:tabs>
        <w:spacing w:after="120"/>
        <w:ind w:right="-720"/>
        <w:outlineLvl w:val="0"/>
        <w:rPr>
          <w:lang w:eastAsia="zh-TW"/>
        </w:rPr>
      </w:pPr>
    </w:p>
    <w:p w14:paraId="5E0CB29C" w14:textId="77777777" w:rsidR="00A67ADD" w:rsidRDefault="00A67ADD" w:rsidP="008B5E84">
      <w:pPr>
        <w:tabs>
          <w:tab w:val="left" w:pos="1260"/>
        </w:tabs>
        <w:spacing w:after="120"/>
        <w:ind w:right="-720"/>
        <w:outlineLvl w:val="0"/>
        <w:rPr>
          <w:lang w:eastAsia="zh-TW"/>
        </w:rPr>
      </w:pPr>
    </w:p>
    <w:p w14:paraId="282CE3EA" w14:textId="77777777" w:rsidR="00034A7E" w:rsidRDefault="00034A7E" w:rsidP="008B5E84">
      <w:pPr>
        <w:tabs>
          <w:tab w:val="left" w:pos="1260"/>
        </w:tabs>
        <w:spacing w:after="120"/>
        <w:ind w:right="-720"/>
        <w:outlineLvl w:val="0"/>
        <w:rPr>
          <w:lang w:eastAsia="zh-TW"/>
        </w:rPr>
      </w:pPr>
    </w:p>
    <w:p w14:paraId="5D30484B" w14:textId="77777777" w:rsidR="00E46E1A" w:rsidRDefault="00E46E1A" w:rsidP="008B5E84">
      <w:pPr>
        <w:tabs>
          <w:tab w:val="left" w:pos="1260"/>
        </w:tabs>
        <w:spacing w:after="120"/>
        <w:ind w:right="-720"/>
        <w:outlineLvl w:val="0"/>
        <w:rPr>
          <w:lang w:eastAsia="zh-TW"/>
        </w:rPr>
      </w:pPr>
    </w:p>
    <w:p w14:paraId="20525F9B" w14:textId="77777777" w:rsidR="00CD186C" w:rsidRDefault="00CD186C" w:rsidP="00A47E84">
      <w:pPr>
        <w:tabs>
          <w:tab w:val="left" w:pos="1260"/>
        </w:tabs>
        <w:spacing w:after="120"/>
        <w:ind w:right="-180"/>
        <w:outlineLvl w:val="0"/>
        <w:rPr>
          <w:rFonts w:ascii="Arial" w:hAnsi="Arial" w:cs="Arial"/>
          <w:b/>
          <w:sz w:val="22"/>
          <w:szCs w:val="22"/>
        </w:rPr>
      </w:pPr>
    </w:p>
    <w:p w14:paraId="132A888A" w14:textId="77777777" w:rsidR="00CD186C" w:rsidRDefault="00CD186C" w:rsidP="00A07EE9">
      <w:pPr>
        <w:tabs>
          <w:tab w:val="left" w:pos="1260"/>
        </w:tabs>
        <w:spacing w:after="120"/>
        <w:ind w:right="-180"/>
        <w:outlineLvl w:val="0"/>
        <w:rPr>
          <w:rFonts w:ascii="Arial" w:hAnsi="Arial" w:cs="Arial"/>
          <w:b/>
          <w:sz w:val="22"/>
          <w:szCs w:val="22"/>
        </w:rPr>
      </w:pPr>
    </w:p>
    <w:p w14:paraId="61C4D7B1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57939F08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5548C7CD" w14:textId="77777777" w:rsidR="00505BCA" w:rsidRDefault="00505BCA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6425F1C4" w14:textId="77777777" w:rsidR="00505BCA" w:rsidRDefault="00505BCA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1EB8D46E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33BA4CD7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0D229585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02CED8C0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545DF186" w14:textId="77777777" w:rsidR="00EF006B" w:rsidRDefault="00EF006B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33078F3A" w14:textId="77777777" w:rsidR="00EF006B" w:rsidRDefault="00EF006B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440E83FB" w14:textId="77777777" w:rsidR="00EF006B" w:rsidRDefault="00EF006B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7BE9FAD6" w14:textId="77777777" w:rsidR="00CD186C" w:rsidRDefault="00CD186C" w:rsidP="00E46E1A">
      <w:pPr>
        <w:tabs>
          <w:tab w:val="left" w:pos="1260"/>
        </w:tabs>
        <w:spacing w:after="120"/>
        <w:ind w:left="1260" w:right="-180"/>
        <w:outlineLvl w:val="0"/>
        <w:rPr>
          <w:rFonts w:ascii="Arial" w:hAnsi="Arial" w:cs="Arial"/>
          <w:b/>
          <w:sz w:val="22"/>
          <w:szCs w:val="22"/>
        </w:rPr>
      </w:pPr>
    </w:p>
    <w:p w14:paraId="5A48EEF5" w14:textId="77777777" w:rsidR="00B873F3" w:rsidRDefault="00B873F3" w:rsidP="00EF006B">
      <w:pPr>
        <w:tabs>
          <w:tab w:val="left" w:pos="1260"/>
        </w:tabs>
        <w:spacing w:after="120"/>
        <w:ind w:right="-180"/>
        <w:outlineLvl w:val="0"/>
        <w:rPr>
          <w:rFonts w:ascii="Arial" w:hAnsi="Arial" w:cs="Arial"/>
          <w:b/>
          <w:sz w:val="22"/>
          <w:szCs w:val="22"/>
        </w:rPr>
      </w:pPr>
    </w:p>
    <w:p w14:paraId="3B0419BA" w14:textId="77777777" w:rsidR="00EF006B" w:rsidRDefault="00EF006B" w:rsidP="00EF006B">
      <w:pPr>
        <w:tabs>
          <w:tab w:val="left" w:pos="1260"/>
        </w:tabs>
        <w:spacing w:after="120"/>
        <w:ind w:right="-180"/>
        <w:outlineLvl w:val="0"/>
        <w:rPr>
          <w:rFonts w:ascii="Arial" w:hAnsi="Arial" w:cs="Arial"/>
          <w:b/>
          <w:sz w:val="22"/>
          <w:szCs w:val="22"/>
        </w:rPr>
      </w:pPr>
    </w:p>
    <w:p w14:paraId="275BBD8D" w14:textId="77777777" w:rsidR="0078111F" w:rsidRDefault="00E46E1A" w:rsidP="00E46E1A">
      <w:pPr>
        <w:tabs>
          <w:tab w:val="left" w:pos="1260"/>
        </w:tabs>
        <w:spacing w:after="120"/>
        <w:ind w:left="1260" w:right="-180"/>
        <w:outlineLvl w:val="0"/>
        <w:rPr>
          <w:lang w:eastAsia="zh-TW"/>
        </w:rPr>
      </w:pPr>
      <w:r w:rsidRPr="008B5E84">
        <w:rPr>
          <w:rFonts w:ascii="Arial" w:hAnsi="Arial" w:cs="Arial" w:hint="eastAsia"/>
          <w:b/>
          <w:sz w:val="22"/>
          <w:szCs w:val="22"/>
        </w:rPr>
        <w:lastRenderedPageBreak/>
        <w:t xml:space="preserve">Relevant </w:t>
      </w:r>
      <w:r w:rsidRPr="008B5E84">
        <w:rPr>
          <w:rFonts w:ascii="Arial" w:hAnsi="Arial" w:cs="Arial"/>
          <w:b/>
          <w:sz w:val="22"/>
          <w:szCs w:val="22"/>
        </w:rPr>
        <w:t>Career Experience:</w:t>
      </w:r>
      <w:r w:rsidR="008752BF">
        <w:rPr>
          <w:rFonts w:hint="eastAsia"/>
          <w:lang w:eastAsia="zh-TW"/>
        </w:rPr>
        <w:tab/>
      </w:r>
    </w:p>
    <w:p w14:paraId="0583A0EB" w14:textId="77777777" w:rsidR="0078111F" w:rsidRPr="0078111F" w:rsidRDefault="0078111F" w:rsidP="00194636">
      <w:pPr>
        <w:pStyle w:val="5"/>
        <w:tabs>
          <w:tab w:val="left" w:pos="1260"/>
          <w:tab w:val="left" w:pos="1620"/>
          <w:tab w:val="left" w:pos="1980"/>
        </w:tabs>
        <w:rPr>
          <w:rFonts w:ascii="Arial" w:hAnsi="Arial" w:cs="Arial"/>
          <w:color w:val="000000"/>
          <w:sz w:val="20"/>
          <w:shd w:val="clear" w:color="auto" w:fill="FFFFFF"/>
        </w:rPr>
      </w:pPr>
    </w:p>
    <w:p w14:paraId="25C110EB" w14:textId="77777777" w:rsidR="00E90490" w:rsidRPr="008B5E84" w:rsidRDefault="005A4712" w:rsidP="00E90490">
      <w:pPr>
        <w:pStyle w:val="5"/>
        <w:tabs>
          <w:tab w:val="left" w:pos="1260"/>
          <w:tab w:val="left" w:pos="1620"/>
          <w:tab w:val="left" w:pos="1980"/>
        </w:tabs>
        <w:ind w:hanging="1080"/>
        <w:rPr>
          <w:rFonts w:ascii="Arial" w:hAnsi="Arial" w:cs="Arial"/>
          <w:bCs/>
          <w:sz w:val="20"/>
        </w:rPr>
      </w:pPr>
      <w:r>
        <w:rPr>
          <w:rFonts w:ascii="Arial" w:hAnsi="Arial" w:cs="Arial" w:hint="eastAsia"/>
          <w:iCs/>
          <w:sz w:val="20"/>
          <w:lang w:eastAsia="zh-TW"/>
        </w:rPr>
        <w:t>20</w:t>
      </w:r>
      <w:r w:rsidR="00BD686C">
        <w:rPr>
          <w:rFonts w:ascii="Arial" w:hAnsi="Arial" w:cs="Arial"/>
          <w:iCs/>
          <w:sz w:val="20"/>
          <w:lang w:eastAsia="zh-TW"/>
        </w:rPr>
        <w:t>02</w:t>
      </w:r>
      <w:r w:rsidRPr="00A72F49">
        <w:rPr>
          <w:rFonts w:ascii="Arial" w:hAnsi="Arial" w:cs="Arial"/>
          <w:iCs/>
          <w:sz w:val="20"/>
        </w:rPr>
        <w:t xml:space="preserve"> – </w:t>
      </w:r>
      <w:r w:rsidR="00BD686C">
        <w:rPr>
          <w:rFonts w:ascii="Arial" w:hAnsi="Arial" w:cs="Arial"/>
          <w:iCs/>
          <w:sz w:val="20"/>
          <w:lang w:eastAsia="zh-TW"/>
        </w:rPr>
        <w:t>2016</w:t>
      </w:r>
      <w:r w:rsidR="00E90490">
        <w:rPr>
          <w:rFonts w:ascii="Arial" w:hAnsi="Arial" w:cs="Arial"/>
          <w:bCs/>
          <w:sz w:val="20"/>
        </w:rPr>
        <w:tab/>
      </w:r>
      <w:r w:rsidR="00BD686C">
        <w:rPr>
          <w:rFonts w:ascii="Arial" w:hAnsi="Arial" w:cs="Arial"/>
          <w:bCs/>
          <w:sz w:val="20"/>
        </w:rPr>
        <w:t>HSBC Private Bank</w:t>
      </w:r>
      <w:r w:rsidR="00246E1A">
        <w:rPr>
          <w:rFonts w:ascii="Arial" w:hAnsi="Arial" w:cs="Arial"/>
          <w:bCs/>
          <w:sz w:val="20"/>
        </w:rPr>
        <w:t xml:space="preserve"> </w:t>
      </w:r>
    </w:p>
    <w:p w14:paraId="7AB2CE06" w14:textId="77777777" w:rsidR="005A4712" w:rsidRPr="005A4712" w:rsidRDefault="005A4712" w:rsidP="005A4712">
      <w:pPr>
        <w:tabs>
          <w:tab w:val="left" w:pos="1260"/>
        </w:tabs>
        <w:ind w:hanging="900"/>
        <w:rPr>
          <w:rFonts w:ascii="Arial" w:hAnsi="Arial" w:cs="Arial"/>
          <w:b/>
          <w:i/>
          <w:iCs/>
          <w:sz w:val="20"/>
          <w:szCs w:val="20"/>
          <w:lang w:eastAsia="zh-TW"/>
        </w:rPr>
      </w:pPr>
      <w:r>
        <w:rPr>
          <w:rFonts w:ascii="Arial" w:hAnsi="Arial" w:cs="Arial"/>
          <w:b/>
          <w:i/>
          <w:iCs/>
          <w:sz w:val="20"/>
          <w:szCs w:val="20"/>
          <w:lang w:eastAsia="zh-TW"/>
        </w:rPr>
        <w:tab/>
      </w:r>
      <w:r>
        <w:rPr>
          <w:rFonts w:ascii="Arial" w:hAnsi="Arial" w:cs="Arial"/>
          <w:b/>
          <w:i/>
          <w:iCs/>
          <w:sz w:val="20"/>
          <w:szCs w:val="20"/>
          <w:lang w:eastAsia="zh-TW"/>
        </w:rPr>
        <w:tab/>
      </w:r>
      <w:r w:rsidR="00504586">
        <w:rPr>
          <w:rFonts w:ascii="Arial" w:hAnsi="Arial" w:cs="Arial"/>
          <w:b/>
          <w:i/>
          <w:iCs/>
          <w:sz w:val="20"/>
          <w:szCs w:val="20"/>
          <w:lang w:eastAsia="zh-TW"/>
        </w:rPr>
        <w:t>System</w:t>
      </w:r>
      <w:r w:rsidR="00246E1A">
        <w:rPr>
          <w:rFonts w:ascii="Arial" w:hAnsi="Arial" w:cs="Arial"/>
          <w:b/>
          <w:i/>
          <w:iCs/>
          <w:sz w:val="20"/>
          <w:szCs w:val="20"/>
          <w:lang w:eastAsia="zh-TW"/>
        </w:rPr>
        <w:t xml:space="preserve"> Analyst </w:t>
      </w:r>
    </w:p>
    <w:p w14:paraId="3896C766" w14:textId="77777777" w:rsidR="0078111F" w:rsidRPr="0078111F" w:rsidRDefault="0078111F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111F">
        <w:rPr>
          <w:rFonts w:ascii="Arial" w:hAnsi="Arial" w:cs="Arial"/>
          <w:color w:val="000000"/>
          <w:sz w:val="20"/>
          <w:szCs w:val="20"/>
          <w:shd w:val="clear" w:color="auto" w:fill="FFFFFF"/>
        </w:rPr>
        <w:t>To perform system analysis functions including design, develop and maintain systems according to standard of the department</w:t>
      </w:r>
    </w:p>
    <w:p w14:paraId="0B6C5A6A" w14:textId="3BEAF93E" w:rsidR="0078111F" w:rsidRDefault="0078111F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111F">
        <w:rPr>
          <w:rFonts w:ascii="Arial" w:hAnsi="Arial" w:cs="Arial"/>
          <w:color w:val="000000"/>
          <w:sz w:val="20"/>
          <w:szCs w:val="20"/>
          <w:shd w:val="clear" w:color="auto" w:fill="FFFFFF"/>
        </w:rPr>
        <w:t>To perform programming functions including develop and maintain programs according to standard of the department</w:t>
      </w:r>
    </w:p>
    <w:p w14:paraId="406895C4" w14:textId="1F40D339" w:rsidR="00330735" w:rsidRPr="00330735" w:rsidRDefault="00330735" w:rsidP="00192B17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  <w:tab w:val="num" w:pos="270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30735">
        <w:rPr>
          <w:rFonts w:ascii="Arial" w:hAnsi="Arial" w:cs="Arial"/>
          <w:color w:val="000000"/>
          <w:sz w:val="20"/>
          <w:szCs w:val="20"/>
          <w:shd w:val="clear" w:color="auto" w:fill="FFFFFF"/>
        </w:rPr>
        <w:t>To perform quality control and revi</w:t>
      </w:r>
      <w:r w:rsidR="009D3A6A">
        <w:rPr>
          <w:rFonts w:ascii="Arial" w:hAnsi="Arial" w:cs="Arial"/>
          <w:color w:val="000000"/>
          <w:sz w:val="20"/>
          <w:szCs w:val="20"/>
          <w:shd w:val="clear" w:color="auto" w:fill="FFFFFF"/>
        </w:rPr>
        <w:t>ew including review and testing</w:t>
      </w:r>
      <w:r w:rsidRPr="003307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product</w:t>
      </w:r>
      <w:r w:rsidR="009D3A6A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3307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according to standard of the department</w:t>
      </w:r>
      <w:bookmarkStart w:id="0" w:name="_GoBack"/>
      <w:bookmarkEnd w:id="0"/>
    </w:p>
    <w:p w14:paraId="6D390398" w14:textId="0D7380E4" w:rsidR="00330735" w:rsidRDefault="00330735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 and lead the development team to deliver qualified projects.</w:t>
      </w:r>
    </w:p>
    <w:p w14:paraId="3E9C10CF" w14:textId="2D738E24" w:rsidR="00330735" w:rsidRDefault="00330735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eastAsia="zh-TW"/>
        </w:rPr>
        <w:t>Analysis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  <w:lang w:eastAsia="zh-TW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eastAsia="zh-TW"/>
        </w:rPr>
        <w:t xml:space="preserve">provide solution in logical approach and tackle the issue in a sensible measured way </w:t>
      </w:r>
    </w:p>
    <w:p w14:paraId="2742D6DE" w14:textId="6D78BF11" w:rsidR="00330735" w:rsidRPr="0078111F" w:rsidRDefault="00330735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  <w:lang w:eastAsia="zh-TW"/>
        </w:rPr>
        <w:t>Mo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eastAsia="zh-TW"/>
        </w:rPr>
        <w:t>nitor the project with the relevant project management skills and tools.</w:t>
      </w:r>
    </w:p>
    <w:p w14:paraId="56D55D7D" w14:textId="57164A38" w:rsidR="0078111F" w:rsidRPr="0078111F" w:rsidRDefault="0078111F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111F">
        <w:rPr>
          <w:rFonts w:ascii="Arial" w:hAnsi="Arial" w:cs="Arial"/>
          <w:color w:val="000000"/>
          <w:sz w:val="20"/>
          <w:szCs w:val="20"/>
          <w:shd w:val="clear" w:color="auto" w:fill="FFFFFF"/>
        </w:rPr>
        <w:t>Liaise and work closely with business users, Data Centre, Infrastructure Support team, and external vendors for project progressing</w:t>
      </w:r>
    </w:p>
    <w:p w14:paraId="52705B1A" w14:textId="77777777" w:rsidR="005D2AD1" w:rsidRPr="0078111F" w:rsidRDefault="0078111F" w:rsidP="0078111F">
      <w:pPr>
        <w:numPr>
          <w:ilvl w:val="3"/>
          <w:numId w:val="1"/>
        </w:numPr>
        <w:tabs>
          <w:tab w:val="clear" w:pos="2520"/>
          <w:tab w:val="num" w:pos="1620"/>
          <w:tab w:val="num" w:pos="2160"/>
          <w:tab w:val="left" w:pos="2340"/>
        </w:tabs>
        <w:spacing w:after="120"/>
        <w:ind w:left="1620" w:hanging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111F"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 on-going supports and improvements for General Banking Business, Auditors, Compliance and / or regulatory authorities</w:t>
      </w:r>
    </w:p>
    <w:p w14:paraId="3B63D45B" w14:textId="77777777" w:rsidR="00BD686C" w:rsidRPr="00C8324C" w:rsidRDefault="00BD686C" w:rsidP="00BD686C">
      <w:pPr>
        <w:tabs>
          <w:tab w:val="left" w:pos="1260"/>
        </w:tabs>
        <w:ind w:hanging="1080"/>
        <w:rPr>
          <w:rFonts w:ascii="Arial" w:hAnsi="Arial" w:cs="Arial"/>
          <w:sz w:val="20"/>
          <w:szCs w:val="20"/>
          <w:lang w:eastAsia="zh-TW"/>
        </w:rPr>
      </w:pPr>
    </w:p>
    <w:p w14:paraId="7FD66DB6" w14:textId="77777777" w:rsidR="008752BF" w:rsidRPr="000E3EEC" w:rsidRDefault="00693356" w:rsidP="0042780C">
      <w:pPr>
        <w:tabs>
          <w:tab w:val="left" w:pos="2340"/>
        </w:tabs>
        <w:spacing w:after="120"/>
        <w:ind w:left="1620"/>
        <w:jc w:val="both"/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noProof/>
          <w:sz w:val="20"/>
          <w:szCs w:val="20"/>
          <w:lang w:eastAsia="zh-TW"/>
        </w:rPr>
        <w:drawing>
          <wp:anchor distT="0" distB="0" distL="114300" distR="114300" simplePos="0" relativeHeight="251655168" behindDoc="1" locked="1" layoutInCell="1" allowOverlap="1" wp14:anchorId="14A5CF73" wp14:editId="38143C07">
            <wp:simplePos x="0" y="0"/>
            <wp:positionH relativeFrom="column">
              <wp:posOffset>-819150</wp:posOffset>
            </wp:positionH>
            <wp:positionV relativeFrom="page">
              <wp:posOffset>185420</wp:posOffset>
            </wp:positionV>
            <wp:extent cx="1485900" cy="9601200"/>
            <wp:effectExtent l="0" t="0" r="0" b="0"/>
            <wp:wrapNone/>
            <wp:docPr id="34" name="Picture 34" descr="Mas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sthe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60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3BEA55" w14:textId="77777777" w:rsidR="00C76A4B" w:rsidRPr="00492CDF" w:rsidRDefault="00034A7E" w:rsidP="00492CDF">
      <w:pPr>
        <w:tabs>
          <w:tab w:val="num" w:pos="2160"/>
          <w:tab w:val="left" w:pos="2340"/>
        </w:tabs>
        <w:spacing w:after="120"/>
        <w:ind w:left="1620"/>
        <w:jc w:val="both"/>
        <w:rPr>
          <w:rFonts w:ascii="Arial" w:hAnsi="Arial" w:cs="Arial"/>
          <w:sz w:val="20"/>
          <w:szCs w:val="20"/>
          <w:lang w:eastAsia="zh-TW"/>
        </w:rPr>
      </w:pPr>
      <w:r w:rsidRPr="00034A7E">
        <w:rPr>
          <w:rFonts w:ascii="Arial" w:hAnsi="Arial" w:cs="Arial"/>
          <w:noProof/>
          <w:sz w:val="20"/>
          <w:szCs w:val="20"/>
          <w:lang w:eastAsia="zh-TW"/>
        </w:rPr>
        <w:drawing>
          <wp:anchor distT="0" distB="0" distL="114300" distR="114300" simplePos="0" relativeHeight="251656192" behindDoc="1" locked="1" layoutInCell="1" allowOverlap="1" wp14:anchorId="270EDE0A" wp14:editId="0068DF1B">
            <wp:simplePos x="0" y="0"/>
            <wp:positionH relativeFrom="column">
              <wp:posOffset>-828675</wp:posOffset>
            </wp:positionH>
            <wp:positionV relativeFrom="page">
              <wp:posOffset>180975</wp:posOffset>
            </wp:positionV>
            <wp:extent cx="1485900" cy="9601200"/>
            <wp:effectExtent l="0" t="0" r="0" b="0"/>
            <wp:wrapNone/>
            <wp:docPr id="3" name="Picture 34" descr="Mas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sthe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60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9AB99" w14:textId="77777777" w:rsidR="0036703E" w:rsidRPr="0036703E" w:rsidRDefault="008758C7" w:rsidP="00C8324C">
      <w:pPr>
        <w:tabs>
          <w:tab w:val="left" w:pos="1260"/>
        </w:tabs>
        <w:ind w:hanging="1080"/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 w:hint="eastAsia"/>
          <w:b/>
          <w:iCs/>
          <w:sz w:val="20"/>
          <w:szCs w:val="20"/>
          <w:lang w:eastAsia="zh-TW"/>
        </w:rPr>
        <w:tab/>
      </w:r>
    </w:p>
    <w:p w14:paraId="2358FBED" w14:textId="77777777" w:rsidR="0036703E" w:rsidRPr="00000914" w:rsidRDefault="0036703E" w:rsidP="0036703E">
      <w:pPr>
        <w:spacing w:after="120"/>
        <w:ind w:left="1080"/>
        <w:jc w:val="both"/>
        <w:rPr>
          <w:rFonts w:ascii="Arial" w:hAnsi="Arial" w:cs="Arial"/>
          <w:sz w:val="20"/>
          <w:szCs w:val="20"/>
          <w:lang w:eastAsia="zh-TW"/>
        </w:rPr>
      </w:pPr>
    </w:p>
    <w:p w14:paraId="27C589F1" w14:textId="77777777" w:rsidR="00E152D6" w:rsidRPr="0098600E" w:rsidRDefault="0036703E" w:rsidP="00492CDF">
      <w:pPr>
        <w:tabs>
          <w:tab w:val="left" w:pos="1260"/>
        </w:tabs>
        <w:ind w:hanging="1080"/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b/>
          <w:iCs/>
          <w:sz w:val="20"/>
          <w:szCs w:val="20"/>
          <w:lang w:eastAsia="zh-TW"/>
        </w:rPr>
        <w:tab/>
      </w:r>
      <w:r>
        <w:rPr>
          <w:rFonts w:ascii="Arial" w:hAnsi="Arial" w:cs="Arial"/>
          <w:b/>
          <w:iCs/>
          <w:sz w:val="20"/>
          <w:szCs w:val="20"/>
          <w:lang w:eastAsia="zh-TW"/>
        </w:rPr>
        <w:tab/>
      </w:r>
    </w:p>
    <w:sectPr w:rsidR="00E152D6" w:rsidRPr="0098600E" w:rsidSect="00AB6B2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7" w:right="720" w:bottom="1080" w:left="1800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57624" w14:textId="77777777" w:rsidR="009A0D15" w:rsidRDefault="009A0D15">
      <w:r>
        <w:separator/>
      </w:r>
    </w:p>
  </w:endnote>
  <w:endnote w:type="continuationSeparator" w:id="0">
    <w:p w14:paraId="54B21DF7" w14:textId="77777777" w:rsidR="009A0D15" w:rsidRDefault="009A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53AF0" w14:textId="77777777" w:rsidR="009E2032" w:rsidRDefault="00D24D7E" w:rsidP="00BE60A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9E2032"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E12C581" w14:textId="77777777" w:rsidR="009E2032" w:rsidRDefault="009E2032" w:rsidP="00BE60A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EFF72" w14:textId="29C0291D" w:rsidR="009E2032" w:rsidRPr="00962159" w:rsidRDefault="009E2032" w:rsidP="00BE60A1">
    <w:pPr>
      <w:pStyle w:val="a9"/>
      <w:ind w:right="360"/>
      <w:rPr>
        <w:rFonts w:ascii="Arial" w:hAnsi="Arial" w:cs="Arial"/>
        <w:sz w:val="22"/>
        <w:szCs w:val="22"/>
      </w:rPr>
    </w:pPr>
    <w:r>
      <w:rPr>
        <w:rFonts w:hint="eastAsia"/>
        <w:lang w:eastAsia="zh-TW"/>
      </w:rPr>
      <w:tab/>
    </w:r>
    <w:r w:rsidRPr="00962159">
      <w:rPr>
        <w:rFonts w:ascii="Arial" w:hAnsi="Arial" w:cs="Arial"/>
        <w:sz w:val="22"/>
        <w:szCs w:val="22"/>
      </w:rPr>
      <w:t xml:space="preserve">Page </w:t>
    </w:r>
    <w:r w:rsidR="00D24D7E" w:rsidRPr="00962159">
      <w:rPr>
        <w:rFonts w:ascii="Arial" w:hAnsi="Arial" w:cs="Arial"/>
        <w:sz w:val="22"/>
        <w:szCs w:val="22"/>
      </w:rPr>
      <w:fldChar w:fldCharType="begin"/>
    </w:r>
    <w:r w:rsidRPr="00962159">
      <w:rPr>
        <w:rFonts w:ascii="Arial" w:hAnsi="Arial" w:cs="Arial"/>
        <w:sz w:val="22"/>
        <w:szCs w:val="22"/>
      </w:rPr>
      <w:instrText xml:space="preserve"> PAGE </w:instrText>
    </w:r>
    <w:r w:rsidR="00D24D7E" w:rsidRPr="00962159">
      <w:rPr>
        <w:rFonts w:ascii="Arial" w:hAnsi="Arial" w:cs="Arial"/>
        <w:sz w:val="22"/>
        <w:szCs w:val="22"/>
      </w:rPr>
      <w:fldChar w:fldCharType="separate"/>
    </w:r>
    <w:r w:rsidR="009D3A6A">
      <w:rPr>
        <w:rFonts w:ascii="Arial" w:hAnsi="Arial" w:cs="Arial"/>
        <w:noProof/>
        <w:sz w:val="22"/>
        <w:szCs w:val="22"/>
      </w:rPr>
      <w:t>2</w:t>
    </w:r>
    <w:r w:rsidR="00D24D7E" w:rsidRPr="00962159">
      <w:rPr>
        <w:rFonts w:ascii="Arial" w:hAnsi="Arial" w:cs="Arial"/>
        <w:sz w:val="22"/>
        <w:szCs w:val="22"/>
      </w:rPr>
      <w:fldChar w:fldCharType="end"/>
    </w:r>
    <w:r w:rsidRPr="00962159">
      <w:rPr>
        <w:rFonts w:ascii="Arial" w:hAnsi="Arial" w:cs="Arial"/>
        <w:sz w:val="22"/>
        <w:szCs w:val="22"/>
      </w:rPr>
      <w:t xml:space="preserve"> of </w:t>
    </w:r>
    <w:r w:rsidR="00D24D7E" w:rsidRPr="00962159">
      <w:rPr>
        <w:rFonts w:ascii="Arial" w:hAnsi="Arial" w:cs="Arial"/>
        <w:sz w:val="22"/>
        <w:szCs w:val="22"/>
      </w:rPr>
      <w:fldChar w:fldCharType="begin"/>
    </w:r>
    <w:r w:rsidRPr="00962159">
      <w:rPr>
        <w:rFonts w:ascii="Arial" w:hAnsi="Arial" w:cs="Arial"/>
        <w:sz w:val="22"/>
        <w:szCs w:val="22"/>
      </w:rPr>
      <w:instrText xml:space="preserve"> NUMPAGES </w:instrText>
    </w:r>
    <w:r w:rsidR="00D24D7E" w:rsidRPr="00962159">
      <w:rPr>
        <w:rFonts w:ascii="Arial" w:hAnsi="Arial" w:cs="Arial"/>
        <w:sz w:val="22"/>
        <w:szCs w:val="22"/>
      </w:rPr>
      <w:fldChar w:fldCharType="separate"/>
    </w:r>
    <w:r w:rsidR="009D3A6A">
      <w:rPr>
        <w:rFonts w:ascii="Arial" w:hAnsi="Arial" w:cs="Arial"/>
        <w:noProof/>
        <w:sz w:val="22"/>
        <w:szCs w:val="22"/>
      </w:rPr>
      <w:t>2</w:t>
    </w:r>
    <w:r w:rsidR="00D24D7E" w:rsidRPr="00962159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B17AF" w14:textId="77777777" w:rsidR="009E2032" w:rsidRDefault="009E2032" w:rsidP="00362D0C">
    <w:pPr>
      <w:tabs>
        <w:tab w:val="left" w:pos="2160"/>
        <w:tab w:val="left" w:pos="8352"/>
      </w:tabs>
      <w:spacing w:after="120"/>
      <w:ind w:right="-1440"/>
      <w:rPr>
        <w:rFonts w:ascii="Arial" w:hAnsi="Arial" w:cs="Arial"/>
        <w:color w:val="8B8178"/>
        <w:sz w:val="20"/>
        <w:szCs w:val="20"/>
        <w:lang w:eastAsia="zh-TW"/>
      </w:rPr>
    </w:pPr>
    <w:r>
      <w:rPr>
        <w:rFonts w:ascii="Arial" w:hAnsi="Arial" w:cs="Arial" w:hint="eastAsia"/>
        <w:color w:val="8B8178"/>
        <w:sz w:val="20"/>
        <w:szCs w:val="20"/>
        <w:lang w:eastAsia="zh-TW"/>
      </w:rPr>
      <w:tab/>
    </w:r>
  </w:p>
  <w:p w14:paraId="70087B26" w14:textId="77777777" w:rsidR="009E2032" w:rsidRDefault="009E20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95433" w14:textId="77777777" w:rsidR="009A0D15" w:rsidRDefault="009A0D15">
      <w:r>
        <w:separator/>
      </w:r>
    </w:p>
  </w:footnote>
  <w:footnote w:type="continuationSeparator" w:id="0">
    <w:p w14:paraId="33CFD184" w14:textId="77777777" w:rsidR="009A0D15" w:rsidRDefault="009A0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CD9B0" w14:textId="77777777" w:rsidR="009E2032" w:rsidRDefault="00E03438" w:rsidP="00573170">
    <w:pPr>
      <w:tabs>
        <w:tab w:val="left" w:pos="1260"/>
      </w:tabs>
      <w:spacing w:after="80" w:line="360" w:lineRule="auto"/>
      <w:ind w:left="-907"/>
      <w:outlineLvl w:val="0"/>
      <w:rPr>
        <w:rFonts w:ascii="Arial" w:hAnsi="Arial" w:cs="Arial"/>
        <w:b/>
        <w:color w:val="8B8178"/>
        <w:sz w:val="36"/>
        <w:szCs w:val="36"/>
        <w:lang w:eastAsia="zh-TW"/>
      </w:rPr>
    </w:pPr>
    <w:r>
      <w:rPr>
        <w:rFonts w:ascii="Arial" w:hAnsi="Arial" w:cs="Arial" w:hint="eastAsia"/>
        <w:b/>
        <w:noProof/>
        <w:color w:val="8B8178"/>
        <w:sz w:val="36"/>
        <w:szCs w:val="36"/>
        <w:lang w:eastAsia="zh-TW"/>
      </w:rPr>
      <w:t xml:space="preserve">                                                                                       </w:t>
    </w:r>
    <w:r>
      <w:rPr>
        <w:rFonts w:ascii="Arial" w:hAnsi="Arial" w:cs="Arial"/>
        <w:b/>
        <w:noProof/>
        <w:color w:val="8B8178"/>
        <w:sz w:val="36"/>
        <w:szCs w:val="36"/>
        <w:lang w:eastAsia="zh-TW"/>
      </w:rPr>
      <w:drawing>
        <wp:inline distT="0" distB="0" distL="0" distR="0" wp14:anchorId="1F040583" wp14:editId="785422FE">
          <wp:extent cx="1152525" cy="312676"/>
          <wp:effectExtent l="19050" t="0" r="0" b="0"/>
          <wp:docPr id="7" name="Picture 11" descr="rgp-logo-4-c-legacy_LO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p-logo-4-c-legacy_LO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4854" cy="313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07F42D" w14:textId="77777777" w:rsidR="000506C2" w:rsidRDefault="009E2032" w:rsidP="008C5DE9">
    <w:pPr>
      <w:tabs>
        <w:tab w:val="left" w:pos="1260"/>
      </w:tabs>
      <w:spacing w:after="120" w:line="360" w:lineRule="auto"/>
      <w:ind w:left="-907"/>
      <w:outlineLvl w:val="0"/>
      <w:rPr>
        <w:rFonts w:ascii="Arial" w:hAnsi="Arial" w:cs="Arial"/>
        <w:b/>
        <w:color w:val="C60C30"/>
        <w:sz w:val="32"/>
        <w:szCs w:val="32"/>
        <w:lang w:eastAsia="zh-TW"/>
      </w:rPr>
    </w:pPr>
    <w:r>
      <w:rPr>
        <w:rFonts w:ascii="Arial" w:hAnsi="Arial" w:cs="Arial" w:hint="eastAsia"/>
        <w:b/>
        <w:color w:val="8B8178"/>
        <w:sz w:val="36"/>
        <w:szCs w:val="36"/>
        <w:lang w:eastAsia="zh-TW"/>
      </w:rPr>
      <w:tab/>
    </w:r>
    <w:r w:rsidR="00BD686C">
      <w:rPr>
        <w:rFonts w:ascii="Arial" w:hAnsi="Arial" w:cs="Arial"/>
        <w:b/>
        <w:color w:val="C60C30"/>
        <w:sz w:val="32"/>
        <w:szCs w:val="32"/>
        <w:lang w:eastAsia="zh-TW"/>
      </w:rPr>
      <w:t>Tommy Leung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107" w14:textId="77777777" w:rsidR="00684A4B" w:rsidRPr="0077489F" w:rsidRDefault="00684A4B" w:rsidP="00573170">
    <w:pPr>
      <w:tabs>
        <w:tab w:val="left" w:pos="1980"/>
      </w:tabs>
      <w:spacing w:after="80" w:line="360" w:lineRule="auto"/>
      <w:ind w:left="-907"/>
      <w:outlineLvl w:val="0"/>
      <w:rPr>
        <w:rFonts w:ascii="Arial" w:hAnsi="Arial" w:cs="Arial"/>
        <w:b/>
        <w:color w:val="8B8178"/>
        <w:sz w:val="6"/>
        <w:szCs w:val="6"/>
        <w:lang w:eastAsia="zh-TW"/>
      </w:rPr>
    </w:pPr>
  </w:p>
  <w:p w14:paraId="2BF04D6D" w14:textId="77777777" w:rsidR="009E2032" w:rsidRDefault="009E2032" w:rsidP="00573170">
    <w:pPr>
      <w:tabs>
        <w:tab w:val="left" w:pos="1980"/>
      </w:tabs>
      <w:spacing w:after="80" w:line="360" w:lineRule="auto"/>
      <w:ind w:left="-907"/>
      <w:outlineLvl w:val="0"/>
      <w:rPr>
        <w:rFonts w:ascii="Arial" w:hAnsi="Arial" w:cs="Arial"/>
        <w:b/>
        <w:color w:val="8B8178"/>
        <w:sz w:val="36"/>
        <w:szCs w:val="36"/>
        <w:lang w:eastAsia="zh-TW"/>
      </w:rPr>
    </w:pPr>
    <w:r>
      <w:rPr>
        <w:rFonts w:ascii="Arial" w:hAnsi="Arial" w:cs="Arial" w:hint="eastAsia"/>
        <w:b/>
        <w:color w:val="8B8178"/>
        <w:sz w:val="36"/>
        <w:szCs w:val="36"/>
        <w:lang w:eastAsia="zh-TW"/>
      </w:rPr>
      <w:t>Resou</w:t>
    </w:r>
    <w:r>
      <w:rPr>
        <w:rFonts w:ascii="Arial" w:hAnsi="Arial" w:cs="Arial" w:hint="eastAsia"/>
        <w:b/>
        <w:color w:val="8B8178"/>
        <w:sz w:val="36"/>
        <w:szCs w:val="36"/>
        <w:lang w:eastAsia="zh-TW"/>
      </w:rPr>
      <w:tab/>
    </w:r>
    <w:r>
      <w:rPr>
        <w:rFonts w:ascii="Arial" w:hAnsi="Arial" w:cs="Arial" w:hint="eastAsia"/>
        <w:b/>
        <w:color w:val="8B8178"/>
        <w:sz w:val="36"/>
        <w:szCs w:val="36"/>
        <w:lang w:eastAsia="zh-TW"/>
      </w:rPr>
      <w:tab/>
    </w:r>
    <w:r w:rsidR="00E03438">
      <w:rPr>
        <w:rFonts w:ascii="Arial" w:hAnsi="Arial" w:cs="Arial" w:hint="eastAsia"/>
        <w:b/>
        <w:color w:val="8B8178"/>
        <w:sz w:val="36"/>
        <w:szCs w:val="36"/>
        <w:lang w:eastAsia="zh-TW"/>
      </w:rPr>
      <w:t xml:space="preserve">                                                        </w:t>
    </w:r>
    <w:r w:rsidR="00E03438" w:rsidRPr="00E03438">
      <w:rPr>
        <w:rFonts w:ascii="Arial" w:hAnsi="Arial" w:cs="Arial" w:hint="eastAsia"/>
        <w:b/>
        <w:noProof/>
        <w:color w:val="8B8178"/>
        <w:sz w:val="36"/>
        <w:szCs w:val="36"/>
        <w:lang w:eastAsia="zh-TW"/>
      </w:rPr>
      <w:drawing>
        <wp:inline distT="0" distB="0" distL="0" distR="0" wp14:anchorId="54713DB9" wp14:editId="1759D766">
          <wp:extent cx="1143000" cy="310091"/>
          <wp:effectExtent l="19050" t="0" r="0" b="0"/>
          <wp:docPr id="8" name="Picture 8" descr="rgp-logo-4-c-legacy_LO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p-logo-4-c-legacy_LO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10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D706F2" w14:textId="77777777" w:rsidR="0040252D" w:rsidRDefault="009E2032" w:rsidP="00E03438">
    <w:pPr>
      <w:tabs>
        <w:tab w:val="left" w:pos="1980"/>
      </w:tabs>
      <w:spacing w:after="60" w:line="360" w:lineRule="auto"/>
      <w:ind w:left="-907"/>
      <w:outlineLvl w:val="0"/>
    </w:pPr>
    <w:r>
      <w:rPr>
        <w:rFonts w:ascii="Arial" w:hAnsi="Arial" w:cs="Arial" w:hint="eastAsia"/>
        <w:b/>
        <w:color w:val="8B8178"/>
        <w:sz w:val="36"/>
        <w:szCs w:val="36"/>
        <w:lang w:eastAsia="zh-TW"/>
      </w:rPr>
      <w:tab/>
    </w:r>
    <w:r>
      <w:rPr>
        <w:rFonts w:ascii="Arial" w:hAnsi="Arial" w:cs="Arial" w:hint="eastAsia"/>
        <w:b/>
        <w:color w:val="8B8178"/>
        <w:sz w:val="36"/>
        <w:szCs w:val="36"/>
        <w:lang w:eastAsia="zh-TW"/>
      </w:rPr>
      <w:tab/>
    </w:r>
    <w:r w:rsidR="00CF7D2C">
      <w:rPr>
        <w:rFonts w:ascii="Arial" w:hAnsi="Arial" w:cs="Arial"/>
        <w:b/>
        <w:color w:val="C60C30"/>
        <w:sz w:val="32"/>
        <w:szCs w:val="32"/>
        <w:lang w:eastAsia="zh-TW"/>
      </w:rPr>
      <w:t>Tommy Leung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552AB72"/>
    <w:lvl w:ilvl="0">
      <w:numFmt w:val="decimal"/>
      <w:lvlText w:val="*"/>
      <w:lvlJc w:val="left"/>
    </w:lvl>
  </w:abstractNum>
  <w:abstractNum w:abstractNumId="1" w15:restartNumberingAfterBreak="0">
    <w:nsid w:val="02D54201"/>
    <w:multiLevelType w:val="multilevel"/>
    <w:tmpl w:val="CDE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2E0E"/>
    <w:multiLevelType w:val="multilevel"/>
    <w:tmpl w:val="1BF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43CA"/>
    <w:multiLevelType w:val="hybridMultilevel"/>
    <w:tmpl w:val="E4E272BA"/>
    <w:lvl w:ilvl="0" w:tplc="740433D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color w:val="8B8178"/>
        <w:sz w:val="32"/>
        <w:szCs w:val="32"/>
      </w:rPr>
    </w:lvl>
    <w:lvl w:ilvl="1" w:tplc="740433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B8178"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433D6">
      <w:start w:val="1"/>
      <w:numFmt w:val="bullet"/>
      <w:lvlText w:val=""/>
      <w:lvlJc w:val="left"/>
      <w:pPr>
        <w:tabs>
          <w:tab w:val="num" w:pos="2520"/>
        </w:tabs>
        <w:ind w:left="2520" w:firstLine="0"/>
      </w:pPr>
      <w:rPr>
        <w:rFonts w:ascii="Wingdings" w:hAnsi="Wingdings" w:hint="default"/>
        <w:color w:val="8B8178"/>
        <w:sz w:val="32"/>
        <w:szCs w:val="32"/>
      </w:rPr>
    </w:lvl>
    <w:lvl w:ilvl="4" w:tplc="46E2A4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C60C3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C7876"/>
    <w:multiLevelType w:val="hybridMultilevel"/>
    <w:tmpl w:val="39CE05E8"/>
    <w:lvl w:ilvl="0" w:tplc="04090001">
      <w:start w:val="1"/>
      <w:numFmt w:val="bullet"/>
      <w:lvlText w:val=""/>
      <w:lvlJc w:val="left"/>
      <w:pPr>
        <w:tabs>
          <w:tab w:val="num" w:pos="932"/>
        </w:tabs>
        <w:ind w:left="93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2"/>
        </w:tabs>
        <w:ind w:left="13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2"/>
        </w:tabs>
        <w:ind w:left="17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2"/>
        </w:tabs>
        <w:ind w:left="21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2"/>
        </w:tabs>
        <w:ind w:left="26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2"/>
        </w:tabs>
        <w:ind w:left="30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2"/>
        </w:tabs>
        <w:ind w:left="34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2"/>
        </w:tabs>
        <w:ind w:left="38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2"/>
        </w:tabs>
        <w:ind w:left="4292" w:hanging="420"/>
      </w:pPr>
      <w:rPr>
        <w:rFonts w:ascii="Wingdings" w:hAnsi="Wingdings" w:hint="default"/>
      </w:rPr>
    </w:lvl>
  </w:abstractNum>
  <w:abstractNum w:abstractNumId="5" w15:restartNumberingAfterBreak="0">
    <w:nsid w:val="12CA7CFF"/>
    <w:multiLevelType w:val="hybridMultilevel"/>
    <w:tmpl w:val="1CA67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4CFD"/>
    <w:multiLevelType w:val="hybridMultilevel"/>
    <w:tmpl w:val="A8CE8F5C"/>
    <w:lvl w:ilvl="0" w:tplc="740433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B8178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617"/>
    <w:multiLevelType w:val="hybridMultilevel"/>
    <w:tmpl w:val="3872DC5E"/>
    <w:lvl w:ilvl="0" w:tplc="3D94BA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835AB2"/>
    <w:multiLevelType w:val="hybridMultilevel"/>
    <w:tmpl w:val="82349420"/>
    <w:lvl w:ilvl="0" w:tplc="8A1CFBF0">
      <w:start w:val="1"/>
      <w:numFmt w:val="bullet"/>
      <w:lvlText w:val=""/>
      <w:lvlJc w:val="left"/>
      <w:pPr>
        <w:tabs>
          <w:tab w:val="num" w:pos="433"/>
        </w:tabs>
        <w:ind w:left="433" w:hanging="433"/>
      </w:pPr>
      <w:rPr>
        <w:rFonts w:ascii="Wingdings" w:hAnsi="Wingdings" w:hint="default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1DB1"/>
    <w:multiLevelType w:val="hybridMultilevel"/>
    <w:tmpl w:val="8EA01A56"/>
    <w:lvl w:ilvl="0" w:tplc="04090001">
      <w:start w:val="1"/>
      <w:numFmt w:val="bullet"/>
      <w:lvlText w:val=""/>
      <w:lvlJc w:val="left"/>
      <w:pPr>
        <w:tabs>
          <w:tab w:val="num" w:pos="932"/>
        </w:tabs>
        <w:ind w:left="93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2"/>
        </w:tabs>
        <w:ind w:left="13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2"/>
        </w:tabs>
        <w:ind w:left="17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2"/>
        </w:tabs>
        <w:ind w:left="21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2"/>
        </w:tabs>
        <w:ind w:left="26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2"/>
        </w:tabs>
        <w:ind w:left="30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2"/>
        </w:tabs>
        <w:ind w:left="34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2"/>
        </w:tabs>
        <w:ind w:left="38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2"/>
        </w:tabs>
        <w:ind w:left="4292" w:hanging="420"/>
      </w:pPr>
      <w:rPr>
        <w:rFonts w:ascii="Wingdings" w:hAnsi="Wingdings" w:hint="default"/>
      </w:rPr>
    </w:lvl>
  </w:abstractNum>
  <w:abstractNum w:abstractNumId="10" w15:restartNumberingAfterBreak="0">
    <w:nsid w:val="2D857ED7"/>
    <w:multiLevelType w:val="multilevel"/>
    <w:tmpl w:val="A5A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B6569"/>
    <w:multiLevelType w:val="hybridMultilevel"/>
    <w:tmpl w:val="905ED5C2"/>
    <w:lvl w:ilvl="0" w:tplc="A33476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47962"/>
    <w:multiLevelType w:val="hybridMultilevel"/>
    <w:tmpl w:val="0D4203F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201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77ED0"/>
    <w:multiLevelType w:val="hybridMultilevel"/>
    <w:tmpl w:val="35EE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24EFB"/>
    <w:multiLevelType w:val="hybridMultilevel"/>
    <w:tmpl w:val="CB7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F7A94"/>
    <w:multiLevelType w:val="multilevel"/>
    <w:tmpl w:val="C53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95012"/>
    <w:multiLevelType w:val="hybridMultilevel"/>
    <w:tmpl w:val="03F67514"/>
    <w:lvl w:ilvl="0" w:tplc="740433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B8178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835EF"/>
    <w:multiLevelType w:val="hybridMultilevel"/>
    <w:tmpl w:val="1B969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132294"/>
    <w:multiLevelType w:val="hybridMultilevel"/>
    <w:tmpl w:val="73E47582"/>
    <w:lvl w:ilvl="0" w:tplc="9BE6328C">
      <w:start w:val="2009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A00AC"/>
    <w:multiLevelType w:val="multilevel"/>
    <w:tmpl w:val="E19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8180D"/>
    <w:multiLevelType w:val="multilevel"/>
    <w:tmpl w:val="DFC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4"/>
  </w:num>
  <w:num w:numId="5">
    <w:abstractNumId w:val="17"/>
  </w:num>
  <w:num w:numId="6">
    <w:abstractNumId w:val="11"/>
  </w:num>
  <w:num w:numId="7">
    <w:abstractNumId w:val="5"/>
  </w:num>
  <w:num w:numId="8">
    <w:abstractNumId w:val="12"/>
  </w:num>
  <w:num w:numId="9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10">
    <w:abstractNumId w:val="4"/>
  </w:num>
  <w:num w:numId="11">
    <w:abstractNumId w:val="9"/>
  </w:num>
  <w:num w:numId="12">
    <w:abstractNumId w:val="7"/>
  </w:num>
  <w:num w:numId="13">
    <w:abstractNumId w:val="8"/>
  </w:num>
  <w:num w:numId="14">
    <w:abstractNumId w:val="7"/>
  </w:num>
  <w:num w:numId="15">
    <w:abstractNumId w:val="18"/>
  </w:num>
  <w:num w:numId="16">
    <w:abstractNumId w:val="6"/>
  </w:num>
  <w:num w:numId="17">
    <w:abstractNumId w:val="10"/>
  </w:num>
  <w:num w:numId="18">
    <w:abstractNumId w:val="19"/>
  </w:num>
  <w:num w:numId="19">
    <w:abstractNumId w:val="1"/>
  </w:num>
  <w:num w:numId="20">
    <w:abstractNumId w:val="15"/>
  </w:num>
  <w:num w:numId="21">
    <w:abstractNumId w:val="2"/>
  </w:num>
  <w:num w:numId="22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 style="mso-position-vertical-relative:page" fill="f" fillcolor="white" stroke="f">
      <v:fill color="white" on="f"/>
      <v:stroke on="f"/>
      <o:colormru v:ext="edit" colors="#c60c30,#8b817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37"/>
    <w:rsid w:val="00000914"/>
    <w:rsid w:val="000059AC"/>
    <w:rsid w:val="00020C28"/>
    <w:rsid w:val="00021159"/>
    <w:rsid w:val="00030F7C"/>
    <w:rsid w:val="00034A7E"/>
    <w:rsid w:val="0004687D"/>
    <w:rsid w:val="000506C2"/>
    <w:rsid w:val="00057FA1"/>
    <w:rsid w:val="00064133"/>
    <w:rsid w:val="000802E7"/>
    <w:rsid w:val="000926B8"/>
    <w:rsid w:val="000B2FF8"/>
    <w:rsid w:val="000B5199"/>
    <w:rsid w:val="000C5D02"/>
    <w:rsid w:val="000D0620"/>
    <w:rsid w:val="000D7814"/>
    <w:rsid w:val="000E3EEC"/>
    <w:rsid w:val="000F78A2"/>
    <w:rsid w:val="00102154"/>
    <w:rsid w:val="00125F2F"/>
    <w:rsid w:val="00131809"/>
    <w:rsid w:val="00150358"/>
    <w:rsid w:val="00150854"/>
    <w:rsid w:val="00151117"/>
    <w:rsid w:val="00152878"/>
    <w:rsid w:val="001577C7"/>
    <w:rsid w:val="00191FBF"/>
    <w:rsid w:val="00193064"/>
    <w:rsid w:val="00194636"/>
    <w:rsid w:val="001A6E12"/>
    <w:rsid w:val="001B259C"/>
    <w:rsid w:val="001B75B0"/>
    <w:rsid w:val="001B7954"/>
    <w:rsid w:val="001C5750"/>
    <w:rsid w:val="001D17C4"/>
    <w:rsid w:val="001D6322"/>
    <w:rsid w:val="001E33A5"/>
    <w:rsid w:val="001E3839"/>
    <w:rsid w:val="002028E1"/>
    <w:rsid w:val="00204A86"/>
    <w:rsid w:val="0021330D"/>
    <w:rsid w:val="00226734"/>
    <w:rsid w:val="00230880"/>
    <w:rsid w:val="00236B73"/>
    <w:rsid w:val="00246E1A"/>
    <w:rsid w:val="0025469C"/>
    <w:rsid w:val="00260C17"/>
    <w:rsid w:val="0027041E"/>
    <w:rsid w:val="00290947"/>
    <w:rsid w:val="002A649D"/>
    <w:rsid w:val="002A663E"/>
    <w:rsid w:val="002B263C"/>
    <w:rsid w:val="002B5F7A"/>
    <w:rsid w:val="002B66BC"/>
    <w:rsid w:val="002E3863"/>
    <w:rsid w:val="002E5A25"/>
    <w:rsid w:val="002F40E7"/>
    <w:rsid w:val="00310568"/>
    <w:rsid w:val="00330735"/>
    <w:rsid w:val="00333C36"/>
    <w:rsid w:val="00335B8F"/>
    <w:rsid w:val="00343C6D"/>
    <w:rsid w:val="0034640D"/>
    <w:rsid w:val="0034695F"/>
    <w:rsid w:val="00351105"/>
    <w:rsid w:val="00352E52"/>
    <w:rsid w:val="00353724"/>
    <w:rsid w:val="00353B5B"/>
    <w:rsid w:val="00357EEC"/>
    <w:rsid w:val="00362D0C"/>
    <w:rsid w:val="00366937"/>
    <w:rsid w:val="0036703E"/>
    <w:rsid w:val="003935B5"/>
    <w:rsid w:val="0040252D"/>
    <w:rsid w:val="00407054"/>
    <w:rsid w:val="00412687"/>
    <w:rsid w:val="00413D6B"/>
    <w:rsid w:val="004152A7"/>
    <w:rsid w:val="0042104C"/>
    <w:rsid w:val="00424712"/>
    <w:rsid w:val="0042780C"/>
    <w:rsid w:val="004363D9"/>
    <w:rsid w:val="004446F1"/>
    <w:rsid w:val="00471D3F"/>
    <w:rsid w:val="004913E1"/>
    <w:rsid w:val="00492CDF"/>
    <w:rsid w:val="00496776"/>
    <w:rsid w:val="004A51B7"/>
    <w:rsid w:val="004E770C"/>
    <w:rsid w:val="004F2B6D"/>
    <w:rsid w:val="00504586"/>
    <w:rsid w:val="00505BCA"/>
    <w:rsid w:val="005125C5"/>
    <w:rsid w:val="00513839"/>
    <w:rsid w:val="00514686"/>
    <w:rsid w:val="0053422C"/>
    <w:rsid w:val="005376A0"/>
    <w:rsid w:val="00541E4E"/>
    <w:rsid w:val="005437FE"/>
    <w:rsid w:val="00557234"/>
    <w:rsid w:val="0056023D"/>
    <w:rsid w:val="00566DB5"/>
    <w:rsid w:val="00573170"/>
    <w:rsid w:val="005856E4"/>
    <w:rsid w:val="005A468B"/>
    <w:rsid w:val="005A4712"/>
    <w:rsid w:val="005B0B79"/>
    <w:rsid w:val="005B36B9"/>
    <w:rsid w:val="005C0E03"/>
    <w:rsid w:val="005C399A"/>
    <w:rsid w:val="005D2AD1"/>
    <w:rsid w:val="005D6DAD"/>
    <w:rsid w:val="005F0FBB"/>
    <w:rsid w:val="006063ED"/>
    <w:rsid w:val="0060644F"/>
    <w:rsid w:val="00647FF2"/>
    <w:rsid w:val="00657C1C"/>
    <w:rsid w:val="006604B7"/>
    <w:rsid w:val="00662D36"/>
    <w:rsid w:val="00674161"/>
    <w:rsid w:val="006839A3"/>
    <w:rsid w:val="00684A4B"/>
    <w:rsid w:val="00693356"/>
    <w:rsid w:val="006B5068"/>
    <w:rsid w:val="006C11AD"/>
    <w:rsid w:val="006E3A95"/>
    <w:rsid w:val="006F6AC2"/>
    <w:rsid w:val="007015DE"/>
    <w:rsid w:val="00702FCA"/>
    <w:rsid w:val="0070550F"/>
    <w:rsid w:val="00705C83"/>
    <w:rsid w:val="007071E7"/>
    <w:rsid w:val="007111E8"/>
    <w:rsid w:val="007304F2"/>
    <w:rsid w:val="0073258B"/>
    <w:rsid w:val="00734088"/>
    <w:rsid w:val="00742658"/>
    <w:rsid w:val="007432F0"/>
    <w:rsid w:val="0075249C"/>
    <w:rsid w:val="0076343F"/>
    <w:rsid w:val="00763B27"/>
    <w:rsid w:val="00770FDB"/>
    <w:rsid w:val="00773838"/>
    <w:rsid w:val="0077430F"/>
    <w:rsid w:val="0077489F"/>
    <w:rsid w:val="0078111F"/>
    <w:rsid w:val="00787A95"/>
    <w:rsid w:val="00793EF1"/>
    <w:rsid w:val="007941DA"/>
    <w:rsid w:val="0079473D"/>
    <w:rsid w:val="0079549B"/>
    <w:rsid w:val="00795C1D"/>
    <w:rsid w:val="007A2E79"/>
    <w:rsid w:val="007A4BB0"/>
    <w:rsid w:val="007D276B"/>
    <w:rsid w:val="007E74AC"/>
    <w:rsid w:val="007F1C17"/>
    <w:rsid w:val="007F2367"/>
    <w:rsid w:val="007F23A5"/>
    <w:rsid w:val="007F4897"/>
    <w:rsid w:val="008112AD"/>
    <w:rsid w:val="008278E1"/>
    <w:rsid w:val="008327E3"/>
    <w:rsid w:val="00844AD0"/>
    <w:rsid w:val="008502DB"/>
    <w:rsid w:val="00873221"/>
    <w:rsid w:val="008752BF"/>
    <w:rsid w:val="008758C7"/>
    <w:rsid w:val="008823C0"/>
    <w:rsid w:val="00884532"/>
    <w:rsid w:val="00884560"/>
    <w:rsid w:val="008941D3"/>
    <w:rsid w:val="008B5E84"/>
    <w:rsid w:val="008B5F80"/>
    <w:rsid w:val="008C5DE9"/>
    <w:rsid w:val="008E1AA9"/>
    <w:rsid w:val="008F5D02"/>
    <w:rsid w:val="00907ACB"/>
    <w:rsid w:val="009320A6"/>
    <w:rsid w:val="00933F9E"/>
    <w:rsid w:val="0093495F"/>
    <w:rsid w:val="0094685C"/>
    <w:rsid w:val="00952FC4"/>
    <w:rsid w:val="00961D83"/>
    <w:rsid w:val="00962159"/>
    <w:rsid w:val="0098600E"/>
    <w:rsid w:val="00987B9C"/>
    <w:rsid w:val="00992FFA"/>
    <w:rsid w:val="009A0D15"/>
    <w:rsid w:val="009C644F"/>
    <w:rsid w:val="009D1195"/>
    <w:rsid w:val="009D2805"/>
    <w:rsid w:val="009D3A6A"/>
    <w:rsid w:val="009D48F0"/>
    <w:rsid w:val="009D54D3"/>
    <w:rsid w:val="009D6E6D"/>
    <w:rsid w:val="009E2032"/>
    <w:rsid w:val="009E2778"/>
    <w:rsid w:val="009E29FF"/>
    <w:rsid w:val="009E581D"/>
    <w:rsid w:val="00A05117"/>
    <w:rsid w:val="00A07EE9"/>
    <w:rsid w:val="00A219E1"/>
    <w:rsid w:val="00A22437"/>
    <w:rsid w:val="00A25631"/>
    <w:rsid w:val="00A47E84"/>
    <w:rsid w:val="00A612CC"/>
    <w:rsid w:val="00A615D9"/>
    <w:rsid w:val="00A67ADD"/>
    <w:rsid w:val="00A72F49"/>
    <w:rsid w:val="00A922E5"/>
    <w:rsid w:val="00AB053C"/>
    <w:rsid w:val="00AB6B29"/>
    <w:rsid w:val="00AC29CD"/>
    <w:rsid w:val="00AF1647"/>
    <w:rsid w:val="00B26BF3"/>
    <w:rsid w:val="00B51727"/>
    <w:rsid w:val="00B62841"/>
    <w:rsid w:val="00B67318"/>
    <w:rsid w:val="00B67363"/>
    <w:rsid w:val="00B71AE3"/>
    <w:rsid w:val="00B7745D"/>
    <w:rsid w:val="00B84000"/>
    <w:rsid w:val="00B8404B"/>
    <w:rsid w:val="00B873F3"/>
    <w:rsid w:val="00BA523E"/>
    <w:rsid w:val="00BC1E9C"/>
    <w:rsid w:val="00BC5DEC"/>
    <w:rsid w:val="00BD5235"/>
    <w:rsid w:val="00BD686C"/>
    <w:rsid w:val="00BD6E8B"/>
    <w:rsid w:val="00BE60A1"/>
    <w:rsid w:val="00BF6507"/>
    <w:rsid w:val="00C1200C"/>
    <w:rsid w:val="00C22E34"/>
    <w:rsid w:val="00C369CD"/>
    <w:rsid w:val="00C47AB8"/>
    <w:rsid w:val="00C6625B"/>
    <w:rsid w:val="00C76A4B"/>
    <w:rsid w:val="00C77836"/>
    <w:rsid w:val="00C8324C"/>
    <w:rsid w:val="00CA1A9E"/>
    <w:rsid w:val="00CA3ABC"/>
    <w:rsid w:val="00CB0F70"/>
    <w:rsid w:val="00CC4BD5"/>
    <w:rsid w:val="00CD186C"/>
    <w:rsid w:val="00CD1D72"/>
    <w:rsid w:val="00CD3B93"/>
    <w:rsid w:val="00CD4E7C"/>
    <w:rsid w:val="00CE1F59"/>
    <w:rsid w:val="00CF3EF6"/>
    <w:rsid w:val="00CF7D2C"/>
    <w:rsid w:val="00D03E7A"/>
    <w:rsid w:val="00D15BEB"/>
    <w:rsid w:val="00D24D7E"/>
    <w:rsid w:val="00D627FA"/>
    <w:rsid w:val="00D6461B"/>
    <w:rsid w:val="00D67D00"/>
    <w:rsid w:val="00D95F59"/>
    <w:rsid w:val="00DA41A5"/>
    <w:rsid w:val="00DB4D35"/>
    <w:rsid w:val="00DB5478"/>
    <w:rsid w:val="00DC0975"/>
    <w:rsid w:val="00DC0C80"/>
    <w:rsid w:val="00DC1036"/>
    <w:rsid w:val="00DC7B78"/>
    <w:rsid w:val="00DD4B19"/>
    <w:rsid w:val="00DD757D"/>
    <w:rsid w:val="00DE6530"/>
    <w:rsid w:val="00DF3630"/>
    <w:rsid w:val="00E00543"/>
    <w:rsid w:val="00E03438"/>
    <w:rsid w:val="00E12052"/>
    <w:rsid w:val="00E152D6"/>
    <w:rsid w:val="00E2656D"/>
    <w:rsid w:val="00E33277"/>
    <w:rsid w:val="00E46E1A"/>
    <w:rsid w:val="00E62AE7"/>
    <w:rsid w:val="00E72602"/>
    <w:rsid w:val="00E72FFF"/>
    <w:rsid w:val="00E90490"/>
    <w:rsid w:val="00E9113B"/>
    <w:rsid w:val="00EB457C"/>
    <w:rsid w:val="00EB7798"/>
    <w:rsid w:val="00EC60C2"/>
    <w:rsid w:val="00EC7721"/>
    <w:rsid w:val="00EE3157"/>
    <w:rsid w:val="00EE46AD"/>
    <w:rsid w:val="00EF006B"/>
    <w:rsid w:val="00EF52F8"/>
    <w:rsid w:val="00EF74B9"/>
    <w:rsid w:val="00F13C56"/>
    <w:rsid w:val="00F16461"/>
    <w:rsid w:val="00F21595"/>
    <w:rsid w:val="00F3708F"/>
    <w:rsid w:val="00F37838"/>
    <w:rsid w:val="00F37F06"/>
    <w:rsid w:val="00F40D6E"/>
    <w:rsid w:val="00F41273"/>
    <w:rsid w:val="00F41C91"/>
    <w:rsid w:val="00F469DB"/>
    <w:rsid w:val="00F71339"/>
    <w:rsid w:val="00F72762"/>
    <w:rsid w:val="00F748F4"/>
    <w:rsid w:val="00F96991"/>
    <w:rsid w:val="00F96E51"/>
    <w:rsid w:val="00FA1D7F"/>
    <w:rsid w:val="00FA4C7B"/>
    <w:rsid w:val="00FC4C63"/>
    <w:rsid w:val="00FD27A1"/>
    <w:rsid w:val="00FD77E9"/>
    <w:rsid w:val="00FE0A26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position-vertical-relative:page" fill="f" fillcolor="white" stroke="f">
      <v:fill color="white" on="f"/>
      <v:stroke on="f"/>
      <o:colormru v:ext="edit" colors="#c60c30,#8b8178"/>
    </o:shapedefaults>
    <o:shapelayout v:ext="edit">
      <o:idmap v:ext="edit" data="1"/>
    </o:shapelayout>
  </w:shapeDefaults>
  <w:decimalSymbol w:val="."/>
  <w:listSeparator w:val=","/>
  <w14:docId w14:val="3A649B22"/>
  <w15:docId w15:val="{E80936CA-92D2-4CD5-9DE4-AAEF5316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8B5E84"/>
    <w:rPr>
      <w:sz w:val="24"/>
      <w:szCs w:val="24"/>
      <w:lang w:eastAsia="en-US"/>
    </w:rPr>
  </w:style>
  <w:style w:type="paragraph" w:styleId="5">
    <w:name w:val="heading 5"/>
    <w:basedOn w:val="a"/>
    <w:next w:val="a"/>
    <w:link w:val="50"/>
    <w:qFormat/>
    <w:rsid w:val="006C11AD"/>
    <w:pPr>
      <w:keepNext/>
      <w:outlineLvl w:val="4"/>
    </w:pPr>
    <w:rPr>
      <w:b/>
      <w:sz w:val="2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5A47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4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5C0E0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Balloon Text"/>
    <w:basedOn w:val="a"/>
    <w:semiHidden/>
    <w:rsid w:val="00A22437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6C11AD"/>
    <w:pPr>
      <w:numPr>
        <w:ilvl w:val="12"/>
      </w:numPr>
      <w:tabs>
        <w:tab w:val="left" w:pos="2160"/>
      </w:tabs>
      <w:ind w:left="2160" w:hanging="2160"/>
    </w:pPr>
    <w:rPr>
      <w:sz w:val="22"/>
      <w:szCs w:val="20"/>
    </w:rPr>
  </w:style>
  <w:style w:type="paragraph" w:styleId="a8">
    <w:name w:val="header"/>
    <w:basedOn w:val="a"/>
    <w:rsid w:val="00573170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573170"/>
    <w:pPr>
      <w:tabs>
        <w:tab w:val="center" w:pos="4320"/>
        <w:tab w:val="right" w:pos="8640"/>
      </w:tabs>
    </w:pPr>
  </w:style>
  <w:style w:type="paragraph" w:styleId="aa">
    <w:name w:val="Body Text"/>
    <w:basedOn w:val="a"/>
    <w:rsid w:val="00573170"/>
    <w:pPr>
      <w:spacing w:after="120"/>
    </w:pPr>
  </w:style>
  <w:style w:type="paragraph" w:styleId="3">
    <w:name w:val="Body Text 3"/>
    <w:basedOn w:val="a"/>
    <w:rsid w:val="00573170"/>
    <w:pPr>
      <w:spacing w:after="120"/>
    </w:pPr>
    <w:rPr>
      <w:sz w:val="16"/>
      <w:szCs w:val="16"/>
    </w:rPr>
  </w:style>
  <w:style w:type="character" w:customStyle="1" w:styleId="cald-example1">
    <w:name w:val="cald-example1"/>
    <w:basedOn w:val="a0"/>
    <w:rsid w:val="00573170"/>
    <w:rPr>
      <w:rFonts w:ascii="Verdana" w:hAnsi="Verdana" w:hint="default"/>
      <w:i/>
      <w:iCs/>
      <w:color w:val="333333"/>
      <w:sz w:val="20"/>
      <w:szCs w:val="20"/>
    </w:rPr>
  </w:style>
  <w:style w:type="character" w:customStyle="1" w:styleId="cald-hword1">
    <w:name w:val="cald-hword1"/>
    <w:basedOn w:val="a0"/>
    <w:rsid w:val="00573170"/>
    <w:rPr>
      <w:rFonts w:ascii="Verdana" w:hAnsi="Verdana" w:hint="default"/>
      <w:b/>
      <w:bCs/>
      <w:color w:val="000099"/>
      <w:sz w:val="24"/>
      <w:szCs w:val="24"/>
    </w:rPr>
  </w:style>
  <w:style w:type="character" w:styleId="ab">
    <w:name w:val="page number"/>
    <w:basedOn w:val="a0"/>
    <w:rsid w:val="00BE60A1"/>
  </w:style>
  <w:style w:type="paragraph" w:customStyle="1" w:styleId="DefaultText">
    <w:name w:val="Default Text"/>
    <w:basedOn w:val="a"/>
    <w:rsid w:val="008752BF"/>
    <w:pPr>
      <w:widowControl w:val="0"/>
      <w:autoSpaceDE w:val="0"/>
      <w:autoSpaceDN w:val="0"/>
    </w:pPr>
    <w:rPr>
      <w:rFonts w:ascii="新細明體" w:cs="新細明體"/>
      <w:lang w:val="en-GB" w:eastAsia="zh-TW"/>
    </w:rPr>
  </w:style>
  <w:style w:type="paragraph" w:customStyle="1" w:styleId="TableText">
    <w:name w:val="Table Text"/>
    <w:basedOn w:val="a"/>
    <w:rsid w:val="00366937"/>
    <w:pPr>
      <w:widowControl w:val="0"/>
      <w:tabs>
        <w:tab w:val="decimal" w:pos="0"/>
      </w:tabs>
      <w:autoSpaceDE w:val="0"/>
      <w:autoSpaceDN w:val="0"/>
    </w:pPr>
    <w:rPr>
      <w:rFonts w:ascii="新細明體" w:cs="新細明體"/>
      <w:lang w:val="en-GB" w:eastAsia="zh-TW"/>
    </w:rPr>
  </w:style>
  <w:style w:type="paragraph" w:styleId="ac">
    <w:name w:val="List Paragraph"/>
    <w:basedOn w:val="a"/>
    <w:uiPriority w:val="34"/>
    <w:qFormat/>
    <w:rsid w:val="000E3EEC"/>
    <w:pPr>
      <w:ind w:left="720"/>
      <w:contextualSpacing/>
    </w:pPr>
  </w:style>
  <w:style w:type="paragraph" w:styleId="ad">
    <w:name w:val="annotation text"/>
    <w:basedOn w:val="a"/>
    <w:link w:val="ae"/>
    <w:rsid w:val="00034A7E"/>
    <w:pPr>
      <w:widowControl w:val="0"/>
    </w:pPr>
    <w:rPr>
      <w:kern w:val="2"/>
      <w:szCs w:val="20"/>
      <w:lang w:eastAsia="zh-TW"/>
    </w:rPr>
  </w:style>
  <w:style w:type="character" w:customStyle="1" w:styleId="ae">
    <w:name w:val="註解文字 字元"/>
    <w:basedOn w:val="a0"/>
    <w:link w:val="ad"/>
    <w:rsid w:val="00034A7E"/>
    <w:rPr>
      <w:kern w:val="2"/>
      <w:sz w:val="24"/>
    </w:rPr>
  </w:style>
  <w:style w:type="character" w:customStyle="1" w:styleId="50">
    <w:name w:val="標題 5 字元"/>
    <w:basedOn w:val="a0"/>
    <w:link w:val="5"/>
    <w:rsid w:val="00E90490"/>
    <w:rPr>
      <w:b/>
      <w:sz w:val="22"/>
      <w:lang w:eastAsia="en-US"/>
    </w:rPr>
  </w:style>
  <w:style w:type="character" w:customStyle="1" w:styleId="a7">
    <w:name w:val="本文縮排 字元"/>
    <w:basedOn w:val="a0"/>
    <w:link w:val="a6"/>
    <w:rsid w:val="00E90490"/>
    <w:rPr>
      <w:sz w:val="22"/>
      <w:lang w:eastAsia="en-US"/>
    </w:rPr>
  </w:style>
  <w:style w:type="character" w:customStyle="1" w:styleId="70">
    <w:name w:val="標題 7 字元"/>
    <w:basedOn w:val="a0"/>
    <w:link w:val="7"/>
    <w:semiHidden/>
    <w:rsid w:val="005A47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font21">
    <w:name w:val="font21"/>
    <w:rsid w:val="009E2778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2">
    <w:name w:val="Body Text Indent 2"/>
    <w:basedOn w:val="a"/>
    <w:link w:val="20"/>
    <w:semiHidden/>
    <w:unhideWhenUsed/>
    <w:rsid w:val="00492CDF"/>
    <w:pPr>
      <w:spacing w:after="120" w:line="480" w:lineRule="auto"/>
      <w:ind w:left="283"/>
    </w:pPr>
  </w:style>
  <w:style w:type="character" w:customStyle="1" w:styleId="20">
    <w:name w:val="本文縮排 2 字元"/>
    <w:basedOn w:val="a0"/>
    <w:link w:val="2"/>
    <w:semiHidden/>
    <w:rsid w:val="00492CD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cheung.APRGP\Desktop\Resources%20Global%20Professionals-Sept%202008%20Ver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B4D8-7348-4467-A2BE-05EA1A2F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Resources Global Professionals-Sept 2008 Version</Template>
  <TotalTime>49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Resources Global Professionals</vt:lpstr>
    </vt:vector>
  </TitlesOfParts>
  <Company>Resources Global Professionals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Resources Global Professionals</dc:title>
  <dc:creator>vcheung</dc:creator>
  <cp:lastModifiedBy>Tommy Leung</cp:lastModifiedBy>
  <cp:revision>9</cp:revision>
  <cp:lastPrinted>2016-11-08T17:57:00Z</cp:lastPrinted>
  <dcterms:created xsi:type="dcterms:W3CDTF">2016-11-08T17:44:00Z</dcterms:created>
  <dcterms:modified xsi:type="dcterms:W3CDTF">2016-12-14T08:06:00Z</dcterms:modified>
</cp:coreProperties>
</file>